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7D4AA" w14:textId="77777777" w:rsidR="004636FD" w:rsidRDefault="00473A05" w:rsidP="00A0020E">
      <w:pPr>
        <w:pStyle w:val="a8"/>
      </w:pPr>
      <w:bookmarkStart w:id="0" w:name="_Hlk37861942"/>
      <w:r>
        <w:rPr>
          <w:rFonts w:hint="eastAsia"/>
        </w:rPr>
        <w:t>南京大学本科毕业论文word模板</w:t>
      </w:r>
      <w:r w:rsidR="00583E64">
        <w:rPr>
          <w:rFonts w:hint="eastAsia"/>
        </w:rPr>
        <w:t>v</w:t>
      </w:r>
      <w:r w:rsidR="00583E64">
        <w:t>1.0.0</w:t>
      </w:r>
    </w:p>
    <w:p w14:paraId="5BA65BA4" w14:textId="77777777" w:rsidR="0099199D" w:rsidRPr="0099199D" w:rsidRDefault="0099199D" w:rsidP="000401FF">
      <w:pPr>
        <w:pStyle w:val="af0"/>
      </w:pPr>
      <w:r>
        <w:rPr>
          <w:rFonts w:hint="eastAsia"/>
        </w:rPr>
        <w:t>摘要</w:t>
      </w:r>
    </w:p>
    <w:p w14:paraId="18169346" w14:textId="091BA164" w:rsidR="00131CD9" w:rsidRDefault="009747E8" w:rsidP="009747E8">
      <w:pPr>
        <w:pStyle w:val="ad"/>
      </w:pPr>
      <w:r w:rsidRPr="00013262">
        <w:rPr>
          <w:rFonts w:ascii="黑体" w:eastAsia="黑体" w:hAnsi="黑体" w:hint="eastAsia"/>
        </w:rPr>
        <w:t>摘要</w:t>
      </w:r>
      <w:r w:rsidRPr="009747E8">
        <w:rPr>
          <w:rFonts w:hint="eastAsia"/>
        </w:rPr>
        <w:t>：</w:t>
      </w:r>
      <w:r w:rsidR="008F30DA">
        <w:rPr>
          <w:rFonts w:hint="eastAsia"/>
        </w:rPr>
        <w:t>众所周知论文排版是个老大难问题，不知同学是否被大</w:t>
      </w:r>
      <w:r w:rsidR="00216959">
        <w:rPr>
          <w:rFonts w:hint="eastAsia"/>
        </w:rPr>
        <w:t>学计算机应用所</w:t>
      </w:r>
      <w:r w:rsidR="008F30DA">
        <w:rPr>
          <w:rFonts w:hint="eastAsia"/>
        </w:rPr>
        <w:t>折磨过，而毕业论文的排版要求则是又臭又长。</w:t>
      </w:r>
      <w:r w:rsidR="002B0374">
        <w:rPr>
          <w:rFonts w:hint="eastAsia"/>
        </w:rPr>
        <w:t>本模板旨在</w:t>
      </w:r>
      <w:r w:rsidR="008F30DA">
        <w:rPr>
          <w:rFonts w:hint="eastAsia"/>
        </w:rPr>
        <w:t>通过word自带的样式功能，</w:t>
      </w:r>
      <w:r w:rsidR="002B0374">
        <w:rPr>
          <w:rFonts w:hint="eastAsia"/>
        </w:rPr>
        <w:t>提供一个方便、快捷、易用的word模板，从而帮助我南学子</w:t>
      </w:r>
      <w:r w:rsidR="002B0374" w:rsidRPr="008F30DA">
        <w:rPr>
          <w:rFonts w:hint="eastAsia"/>
          <w:b/>
          <w:bCs/>
        </w:rPr>
        <w:t>事前</w:t>
      </w:r>
      <w:r w:rsidR="002B0374">
        <w:rPr>
          <w:rFonts w:hint="eastAsia"/>
        </w:rPr>
        <w:t>规避毕业论文排版大坑，获得一个美好而轻松的大四老年美好生活。</w:t>
      </w:r>
      <w:r w:rsidR="002B004F">
        <w:rPr>
          <w:rFonts w:hint="eastAsia"/>
        </w:rPr>
        <w:t>更进一步地，由于各校论文样式近似，可通过对模板少量的改动实现对其他学校论文模板的适配，从而使得论文排版工作更加轻松。</w:t>
      </w:r>
      <w:bookmarkStart w:id="1" w:name="_GoBack"/>
      <w:bookmarkEnd w:id="1"/>
    </w:p>
    <w:p w14:paraId="351C9F19" w14:textId="77777777" w:rsidR="00013262" w:rsidRDefault="00013262" w:rsidP="000401FF">
      <w:pPr>
        <w:pStyle w:val="af0"/>
      </w:pPr>
      <w:bookmarkStart w:id="2" w:name="_Toc37828254"/>
      <w:r>
        <w:rPr>
          <w:rFonts w:hint="eastAsia"/>
        </w:rPr>
        <w:t>Abstract</w:t>
      </w:r>
      <w:bookmarkEnd w:id="2"/>
    </w:p>
    <w:p w14:paraId="2610648A" w14:textId="77777777" w:rsidR="00DF6BA8" w:rsidRDefault="00013262" w:rsidP="00DF6BA8">
      <w:pPr>
        <w:pStyle w:val="Abstract"/>
        <w:ind w:firstLine="480"/>
      </w:pPr>
      <w:r>
        <w:rPr>
          <w:rFonts w:hint="eastAsia"/>
        </w:rPr>
        <w:t>Abstract:</w:t>
      </w:r>
      <w:r w:rsidR="008F30DA">
        <w:t xml:space="preserve"> Maybe y</w:t>
      </w:r>
      <w:r w:rsidR="002B0374">
        <w:t>ou can use Google translate.</w:t>
      </w:r>
    </w:p>
    <w:p w14:paraId="5DEDCF88" w14:textId="77777777" w:rsidR="00DF6BA8" w:rsidRDefault="00DF6BA8" w:rsidP="00DF6BA8">
      <w:pPr>
        <w:pStyle w:val="a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此处应有换页符，但为节省篇幅故省略，下同-</w:t>
      </w:r>
      <w:r>
        <w:t>-</w:t>
      </w:r>
    </w:p>
    <w:sdt>
      <w:sdtPr>
        <w:rPr>
          <w:rFonts w:ascii="宋体" w:eastAsia="宋体" w:hAnsi="宋体" w:cs="宋体"/>
          <w:b/>
          <w:bCs/>
          <w:sz w:val="24"/>
          <w:szCs w:val="24"/>
        </w:rPr>
        <w:id w:val="791868559"/>
        <w:docPartObj>
          <w:docPartGallery w:val="Table of Contents"/>
          <w:docPartUnique/>
        </w:docPartObj>
      </w:sdtPr>
      <w:sdtEndPr>
        <w:rPr>
          <w:b w:val="0"/>
          <w:bCs w:val="0"/>
          <w:lang w:val="zh-CN"/>
        </w:rPr>
      </w:sdtEndPr>
      <w:sdtContent>
        <w:p w14:paraId="073F869A" w14:textId="77777777" w:rsidR="00013262" w:rsidRPr="00DF6BA8" w:rsidRDefault="00013262" w:rsidP="00DF6BA8">
          <w:pPr>
            <w:pStyle w:val="af0"/>
            <w:rPr>
              <w:rFonts w:eastAsiaTheme="minorEastAsia"/>
            </w:rPr>
          </w:pPr>
          <w:r>
            <w:t>目录</w:t>
          </w:r>
        </w:p>
        <w:p w14:paraId="2B1B6E87" w14:textId="293C2100" w:rsidR="00F00BB4" w:rsidRDefault="0001326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34856" w:history="1">
            <w:r w:rsidR="00F00BB4" w:rsidRPr="004531A8">
              <w:rPr>
                <w:rStyle w:val="af"/>
              </w:rPr>
              <w:t>1 使用方法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_Toc38034856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2</w:t>
            </w:r>
            <w:r w:rsidR="00F00BB4">
              <w:rPr>
                <w:webHidden/>
              </w:rPr>
              <w:fldChar w:fldCharType="end"/>
            </w:r>
          </w:hyperlink>
        </w:p>
        <w:p w14:paraId="566C0DCE" w14:textId="7B13D2AA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57" w:history="1">
            <w:r w:rsidR="00F00BB4" w:rsidRPr="004531A8">
              <w:rPr>
                <w:rStyle w:val="af"/>
                <w:noProof/>
              </w:rPr>
              <w:t>1.1 直接使用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_Toc38034857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2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0A5A6CBC" w14:textId="1D320EC7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58" w:history="1">
            <w:r w:rsidR="00F00BB4" w:rsidRPr="004531A8">
              <w:rPr>
                <w:rStyle w:val="af"/>
                <w:noProof/>
              </w:rPr>
              <w:t>1.2 更新、导入现有文档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_Toc38034858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2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4A0A140E" w14:textId="20BD8F89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59" w:history="1">
            <w:r w:rsidR="00F00BB4" w:rsidRPr="004531A8">
              <w:rPr>
                <w:rStyle w:val="af"/>
              </w:rPr>
              <w:t>2 注意事项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_Toc38034859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2</w:t>
            </w:r>
            <w:r w:rsidR="00F00BB4">
              <w:rPr>
                <w:webHidden/>
              </w:rPr>
              <w:fldChar w:fldCharType="end"/>
            </w:r>
          </w:hyperlink>
        </w:p>
        <w:p w14:paraId="7FB039EB" w14:textId="407AB438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60" w:history="1">
            <w:r w:rsidR="00F00BB4" w:rsidRPr="004531A8">
              <w:rPr>
                <w:rStyle w:val="af"/>
                <w:noProof/>
              </w:rPr>
              <w:t>2.1 处理复制/粘贴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_Toc38034860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2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26AAEE99" w14:textId="1B1863D0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61" w:history="1">
            <w:r w:rsidR="00F00BB4" w:rsidRPr="004531A8">
              <w:rPr>
                <w:rStyle w:val="af"/>
                <w:noProof/>
              </w:rPr>
              <w:t>2.2 添加标题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_Toc38034861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3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069031BC" w14:textId="20667A0A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62" w:history="1">
            <w:r w:rsidR="00F00BB4" w:rsidRPr="004531A8">
              <w:rPr>
                <w:rStyle w:val="af"/>
                <w:noProof/>
              </w:rPr>
              <w:t>2.3 更新目录/图表目录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_Toc38034862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3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64D0BE14" w14:textId="2E8638F8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63" w:history="1">
            <w:r w:rsidR="00F00BB4" w:rsidRPr="004531A8">
              <w:rPr>
                <w:rStyle w:val="af"/>
                <w:noProof/>
              </w:rPr>
              <w:t>2.4 添加图/表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_Toc38034863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3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3718FBBA" w14:textId="4B3AC307" w:rsidR="00F00BB4" w:rsidRDefault="00B31492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8034864" w:history="1">
            <w:r w:rsidR="00F00BB4" w:rsidRPr="004531A8">
              <w:rPr>
                <w:rStyle w:val="af"/>
                <w:noProof/>
              </w:rPr>
              <w:t>2.5 一些细节与word技巧</w:t>
            </w:r>
            <w:r w:rsidR="00F00BB4">
              <w:rPr>
                <w:noProof/>
                <w:webHidden/>
              </w:rPr>
              <w:tab/>
            </w:r>
            <w:r w:rsidR="00F00BB4">
              <w:rPr>
                <w:noProof/>
                <w:webHidden/>
              </w:rPr>
              <w:fldChar w:fldCharType="begin"/>
            </w:r>
            <w:r w:rsidR="00F00BB4">
              <w:rPr>
                <w:noProof/>
                <w:webHidden/>
              </w:rPr>
              <w:instrText xml:space="preserve"> PAGEREF _Toc38034864 \h </w:instrText>
            </w:r>
            <w:r w:rsidR="00F00BB4">
              <w:rPr>
                <w:noProof/>
                <w:webHidden/>
              </w:rPr>
            </w:r>
            <w:r w:rsidR="00F00BB4">
              <w:rPr>
                <w:noProof/>
                <w:webHidden/>
              </w:rPr>
              <w:fldChar w:fldCharType="separate"/>
            </w:r>
            <w:r w:rsidR="00DA4E31">
              <w:rPr>
                <w:noProof/>
                <w:webHidden/>
              </w:rPr>
              <w:t>3</w:t>
            </w:r>
            <w:r w:rsidR="00F00BB4">
              <w:rPr>
                <w:noProof/>
                <w:webHidden/>
              </w:rPr>
              <w:fldChar w:fldCharType="end"/>
            </w:r>
          </w:hyperlink>
        </w:p>
        <w:p w14:paraId="547DEF14" w14:textId="7029A17A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65" w:history="1">
            <w:r w:rsidR="00F00BB4" w:rsidRPr="004531A8">
              <w:rPr>
                <w:rStyle w:val="af"/>
              </w:rPr>
              <w:t>3 修改模板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_Toc38034865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4</w:t>
            </w:r>
            <w:r w:rsidR="00F00BB4">
              <w:rPr>
                <w:webHidden/>
              </w:rPr>
              <w:fldChar w:fldCharType="end"/>
            </w:r>
          </w:hyperlink>
        </w:p>
        <w:p w14:paraId="7E49AA4E" w14:textId="03E8CC62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66" w:history="1">
            <w:r w:rsidR="00F00BB4" w:rsidRPr="004531A8">
              <w:rPr>
                <w:rStyle w:val="af"/>
              </w:rPr>
              <w:t>4 更新日志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_Toc38034866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4</w:t>
            </w:r>
            <w:r w:rsidR="00F00BB4">
              <w:rPr>
                <w:webHidden/>
              </w:rPr>
              <w:fldChar w:fldCharType="end"/>
            </w:r>
          </w:hyperlink>
        </w:p>
        <w:p w14:paraId="6B175C95" w14:textId="26A37043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67" w:history="1">
            <w:r w:rsidR="00F00BB4" w:rsidRPr="004531A8">
              <w:rPr>
                <w:rStyle w:val="af"/>
              </w:rPr>
              <w:t>5 使用问题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_Toc38034867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4</w:t>
            </w:r>
            <w:r w:rsidR="00F00BB4">
              <w:rPr>
                <w:webHidden/>
              </w:rPr>
              <w:fldChar w:fldCharType="end"/>
            </w:r>
          </w:hyperlink>
        </w:p>
        <w:p w14:paraId="7A47AFD8" w14:textId="6573BA95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68" w:history="1">
            <w:r w:rsidR="00F00BB4" w:rsidRPr="004531A8">
              <w:rPr>
                <w:rStyle w:val="af"/>
              </w:rPr>
              <w:t>参考文献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_Toc38034868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4</w:t>
            </w:r>
            <w:r w:rsidR="00F00BB4">
              <w:rPr>
                <w:webHidden/>
              </w:rPr>
              <w:fldChar w:fldCharType="end"/>
            </w:r>
          </w:hyperlink>
        </w:p>
        <w:p w14:paraId="2B31EB14" w14:textId="12120E03" w:rsidR="00F00BB4" w:rsidRDefault="00B31492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38034869" w:history="1">
            <w:r w:rsidR="00F00BB4" w:rsidRPr="004531A8">
              <w:rPr>
                <w:rStyle w:val="af"/>
              </w:rPr>
              <w:t>致谢</w:t>
            </w:r>
            <w:r w:rsidR="00F00BB4">
              <w:rPr>
                <w:webHidden/>
              </w:rPr>
              <w:tab/>
            </w:r>
            <w:r w:rsidR="00F00BB4">
              <w:rPr>
                <w:webHidden/>
              </w:rPr>
              <w:fldChar w:fldCharType="begin"/>
            </w:r>
            <w:r w:rsidR="00F00BB4">
              <w:rPr>
                <w:webHidden/>
              </w:rPr>
              <w:instrText xml:space="preserve"> PAGEREF _Toc38034869 \h </w:instrText>
            </w:r>
            <w:r w:rsidR="00F00BB4">
              <w:rPr>
                <w:webHidden/>
              </w:rPr>
            </w:r>
            <w:r w:rsidR="00F00BB4">
              <w:rPr>
                <w:webHidden/>
              </w:rPr>
              <w:fldChar w:fldCharType="separate"/>
            </w:r>
            <w:r w:rsidR="00DA4E31">
              <w:rPr>
                <w:webHidden/>
              </w:rPr>
              <w:t>4</w:t>
            </w:r>
            <w:r w:rsidR="00F00BB4">
              <w:rPr>
                <w:webHidden/>
              </w:rPr>
              <w:fldChar w:fldCharType="end"/>
            </w:r>
          </w:hyperlink>
        </w:p>
        <w:p w14:paraId="3514309D" w14:textId="77777777" w:rsidR="00013262" w:rsidRPr="00013262" w:rsidRDefault="00013262" w:rsidP="0099199D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299C269" w14:textId="77777777" w:rsidR="00FC5C69" w:rsidRPr="005B0CE0" w:rsidRDefault="00FC5C69" w:rsidP="005B0CE0">
      <w:pPr>
        <w:pStyle w:val="af0"/>
        <w:rPr>
          <w:color w:val="000000" w:themeColor="text1"/>
        </w:rPr>
      </w:pPr>
      <w:r>
        <w:rPr>
          <w:rFonts w:hint="eastAsia"/>
        </w:rPr>
        <w:t>图表目录</w:t>
      </w:r>
    </w:p>
    <w:p w14:paraId="3FC42C02" w14:textId="49D033C3" w:rsidR="00F00BB4" w:rsidRDefault="00FC5C69">
      <w:pPr>
        <w:pStyle w:val="a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fldChar w:fldCharType="begin"/>
      </w:r>
      <w:r>
        <w:instrText xml:space="preserve"> TOC \h \z \c "图表" </w:instrText>
      </w:r>
      <w:r>
        <w:fldChar w:fldCharType="separate"/>
      </w:r>
      <w:hyperlink w:anchor="_Toc38034870" w:history="1">
        <w:r w:rsidR="00F00BB4" w:rsidRPr="002E075E">
          <w:rPr>
            <w:rStyle w:val="af"/>
          </w:rPr>
          <w:t>图表 2</w:t>
        </w:r>
        <w:r w:rsidR="00F00BB4" w:rsidRPr="002E075E">
          <w:rPr>
            <w:rStyle w:val="af"/>
          </w:rPr>
          <w:noBreakHyphen/>
          <w:t>1</w:t>
        </w:r>
        <w:r w:rsidR="00F00BB4">
          <w:rPr>
            <w:webHidden/>
          </w:rPr>
          <w:tab/>
        </w:r>
        <w:r w:rsidR="00F00BB4">
          <w:rPr>
            <w:webHidden/>
          </w:rPr>
          <w:fldChar w:fldCharType="begin"/>
        </w:r>
        <w:r w:rsidR="00F00BB4">
          <w:rPr>
            <w:webHidden/>
          </w:rPr>
          <w:instrText xml:space="preserve"> PAGEREF _Toc38034870 \h </w:instrText>
        </w:r>
        <w:r w:rsidR="00F00BB4">
          <w:rPr>
            <w:webHidden/>
          </w:rPr>
        </w:r>
        <w:r w:rsidR="00F00BB4">
          <w:rPr>
            <w:webHidden/>
          </w:rPr>
          <w:fldChar w:fldCharType="separate"/>
        </w:r>
        <w:r w:rsidR="00DA4E31">
          <w:rPr>
            <w:webHidden/>
          </w:rPr>
          <w:t>3</w:t>
        </w:r>
        <w:r w:rsidR="00F00BB4">
          <w:rPr>
            <w:webHidden/>
          </w:rPr>
          <w:fldChar w:fldCharType="end"/>
        </w:r>
      </w:hyperlink>
    </w:p>
    <w:p w14:paraId="63D917D9" w14:textId="70656C6E" w:rsidR="00F00BB4" w:rsidRDefault="00B31492">
      <w:pPr>
        <w:pStyle w:val="a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8034871" w:history="1">
        <w:r w:rsidR="00F00BB4" w:rsidRPr="002E075E">
          <w:rPr>
            <w:rStyle w:val="af"/>
          </w:rPr>
          <w:t>图表 2</w:t>
        </w:r>
        <w:r w:rsidR="00F00BB4" w:rsidRPr="002E075E">
          <w:rPr>
            <w:rStyle w:val="af"/>
          </w:rPr>
          <w:noBreakHyphen/>
          <w:t>2</w:t>
        </w:r>
        <w:r w:rsidR="00F00BB4">
          <w:rPr>
            <w:webHidden/>
          </w:rPr>
          <w:tab/>
        </w:r>
        <w:r w:rsidR="00F00BB4">
          <w:rPr>
            <w:webHidden/>
          </w:rPr>
          <w:fldChar w:fldCharType="begin"/>
        </w:r>
        <w:r w:rsidR="00F00BB4">
          <w:rPr>
            <w:webHidden/>
          </w:rPr>
          <w:instrText xml:space="preserve"> PAGEREF _Toc38034871 \h </w:instrText>
        </w:r>
        <w:r w:rsidR="00F00BB4">
          <w:rPr>
            <w:webHidden/>
          </w:rPr>
        </w:r>
        <w:r w:rsidR="00F00BB4">
          <w:rPr>
            <w:webHidden/>
          </w:rPr>
          <w:fldChar w:fldCharType="separate"/>
        </w:r>
        <w:r w:rsidR="00DA4E31">
          <w:rPr>
            <w:webHidden/>
          </w:rPr>
          <w:t>3</w:t>
        </w:r>
        <w:r w:rsidR="00F00BB4">
          <w:rPr>
            <w:webHidden/>
          </w:rPr>
          <w:fldChar w:fldCharType="end"/>
        </w:r>
      </w:hyperlink>
    </w:p>
    <w:p w14:paraId="1A74D8D8" w14:textId="77777777" w:rsidR="00131CD9" w:rsidRDefault="00FC5C69" w:rsidP="005B0CE0">
      <w:pPr>
        <w:pStyle w:val="1"/>
      </w:pPr>
      <w:r>
        <w:fldChar w:fldCharType="end"/>
      </w:r>
      <w:bookmarkStart w:id="3" w:name="_Toc38034856"/>
      <w:r>
        <w:rPr>
          <w:rFonts w:hint="eastAsia"/>
        </w:rPr>
        <w:t>使用方法</w:t>
      </w:r>
      <w:bookmarkEnd w:id="3"/>
    </w:p>
    <w:p w14:paraId="0FAF975C" w14:textId="77777777" w:rsidR="004B2A66" w:rsidRPr="004B2A66" w:rsidRDefault="004B2A66" w:rsidP="004B2A66">
      <w:pPr>
        <w:pStyle w:val="2"/>
      </w:pPr>
      <w:bookmarkStart w:id="4" w:name="_Toc38034857"/>
      <w:r>
        <w:rPr>
          <w:rFonts w:hint="eastAsia"/>
        </w:rPr>
        <w:t>直接使用</w:t>
      </w:r>
      <w:bookmarkEnd w:id="4"/>
    </w:p>
    <w:p w14:paraId="5E4E636F" w14:textId="77777777" w:rsidR="002B0374" w:rsidRDefault="002B0374" w:rsidP="002B0374">
      <w:pPr>
        <w:ind w:firstLine="480"/>
      </w:pPr>
      <w:r>
        <w:rPr>
          <w:rFonts w:hint="eastAsia"/>
        </w:rPr>
        <w:t>双击“南京大学本科毕业论文word模板.</w:t>
      </w:r>
      <w:proofErr w:type="spellStart"/>
      <w:r>
        <w:rPr>
          <w:rFonts w:hint="eastAsia"/>
        </w:rPr>
        <w:t>dotx</w:t>
      </w:r>
      <w:proofErr w:type="spellEnd"/>
      <w:r>
        <w:rPr>
          <w:rFonts w:hint="eastAsia"/>
        </w:rPr>
        <w:t>”并保存文件，一个初稿就完成了——就是这么简单！</w:t>
      </w:r>
    </w:p>
    <w:p w14:paraId="00499051" w14:textId="77777777" w:rsidR="0094459B" w:rsidRDefault="0094459B" w:rsidP="002B0374">
      <w:pPr>
        <w:ind w:firstLine="480"/>
      </w:pPr>
      <w:r>
        <w:rPr>
          <w:rFonts w:hint="eastAsia"/>
        </w:rPr>
        <w:t>本模板严格按照《</w:t>
      </w:r>
      <w:r w:rsidRPr="0094459B">
        <w:rPr>
          <w:rFonts w:hint="eastAsia"/>
        </w:rPr>
        <w:t>南京大学毕业论文（设计）的撰写规范和装订要求</w:t>
      </w:r>
      <w:r>
        <w:rPr>
          <w:rFonts w:hint="eastAsia"/>
        </w:rPr>
        <w:t>（试行）》</w:t>
      </w:r>
      <w:r>
        <w:fldChar w:fldCharType="begin"/>
      </w:r>
      <w:r>
        <w:instrText xml:space="preserve"> ADDIN ZOTERO_ITEM CSL_CITATION {"citationID":"3iB2JYAm","properties":{"formattedCitation":"\\super [1]\\nosupersub{}","plainCitation":"[1]","noteIndex":0},"citationItems":[{"id":79,"uris":["http://zotero.org/users/6418150/items/9X4K2X78"],"uri":["http://zotero.org/users/6418150/items/9X4K2X78"],"itemData":{"id":79,"type":"webpage","title":"2020届本科毕业论文工作手册（2020年2月更新）","URL":"https://jw.nju.edu.cn/22/24/c24683a467492/page.htm","accessed":{"date-parts":[["2020",4,15]]}}}],"schema":"https://github.com/citation-style-language/schema/raw/master/csl-citation.json"} </w:instrText>
      </w:r>
      <w:r>
        <w:fldChar w:fldCharType="separate"/>
      </w:r>
      <w:r w:rsidRPr="0094459B">
        <w:rPr>
          <w:rFonts w:cs="Times New Roman"/>
          <w:vertAlign w:val="superscript"/>
        </w:rPr>
        <w:t>[1]</w:t>
      </w:r>
      <w:r>
        <w:fldChar w:fldCharType="end"/>
      </w:r>
      <w:r>
        <w:rPr>
          <w:rFonts w:hint="eastAsia"/>
        </w:rPr>
        <w:t>进行制作。</w:t>
      </w:r>
    </w:p>
    <w:p w14:paraId="213211A0" w14:textId="77777777" w:rsidR="004B2A66" w:rsidRDefault="004B2A66" w:rsidP="004B2A66">
      <w:pPr>
        <w:pStyle w:val="2"/>
      </w:pPr>
      <w:bookmarkStart w:id="5" w:name="_Toc38034858"/>
      <w:r>
        <w:rPr>
          <w:rFonts w:hint="eastAsia"/>
        </w:rPr>
        <w:t>更新、导入现有文档</w:t>
      </w:r>
      <w:bookmarkEnd w:id="5"/>
    </w:p>
    <w:p w14:paraId="18DAE253" w14:textId="77777777" w:rsidR="004B2A66" w:rsidRPr="004B2A66" w:rsidRDefault="004B2A66" w:rsidP="004B2A66">
      <w:pPr>
        <w:ind w:firstLine="480"/>
      </w:pPr>
      <w:r>
        <w:rPr>
          <w:rFonts w:hint="eastAsia"/>
        </w:rPr>
        <w:t>/</w:t>
      </w:r>
      <w:r>
        <w:t>/TODO</w:t>
      </w:r>
    </w:p>
    <w:p w14:paraId="202938AF" w14:textId="77777777" w:rsidR="002B0374" w:rsidRPr="002B0374" w:rsidRDefault="002B0374" w:rsidP="002B0374">
      <w:pPr>
        <w:pStyle w:val="1"/>
      </w:pPr>
      <w:bookmarkStart w:id="6" w:name="_Toc38034859"/>
      <w:r>
        <w:rPr>
          <w:rFonts w:hint="eastAsia"/>
        </w:rPr>
        <w:t>注意事项</w:t>
      </w:r>
      <w:bookmarkEnd w:id="6"/>
    </w:p>
    <w:p w14:paraId="687063B2" w14:textId="77777777" w:rsidR="00131CD9" w:rsidRDefault="002B0374" w:rsidP="00131CD9">
      <w:pPr>
        <w:ind w:firstLine="480"/>
      </w:pPr>
      <w:r>
        <w:rPr>
          <w:rFonts w:hint="eastAsia"/>
        </w:rPr>
        <w:t>用模板很容易，但用好模板很困难。为了避免使用不当而使得模板无法发挥其作用，</w:t>
      </w:r>
      <w:r w:rsidRPr="002B0374">
        <w:rPr>
          <w:rFonts w:hint="eastAsia"/>
          <w:b/>
          <w:bCs/>
        </w:rPr>
        <w:t>强烈建议</w:t>
      </w:r>
      <w:r>
        <w:rPr>
          <w:rFonts w:hint="eastAsia"/>
        </w:rPr>
        <w:t>您阅读本节的</w:t>
      </w:r>
      <w:r w:rsidRPr="002B0374">
        <w:rPr>
          <w:rFonts w:hint="eastAsia"/>
          <w:b/>
          <w:bCs/>
        </w:rPr>
        <w:t>全部内容</w:t>
      </w:r>
      <w:r>
        <w:rPr>
          <w:rFonts w:hint="eastAsia"/>
        </w:rPr>
        <w:t>后开始写作——笔者已尽可能将注意事项压缩至最短。真的，不差这两分钟。</w:t>
      </w:r>
    </w:p>
    <w:p w14:paraId="3AAD8080" w14:textId="77777777" w:rsidR="00823099" w:rsidRDefault="00823099" w:rsidP="00A0572B">
      <w:pPr>
        <w:pStyle w:val="2"/>
      </w:pPr>
      <w:bookmarkStart w:id="7" w:name="_Toc38034860"/>
      <w:r>
        <w:rPr>
          <w:rFonts w:hint="eastAsia"/>
        </w:rPr>
        <w:t>处理复制/粘贴</w:t>
      </w:r>
      <w:bookmarkEnd w:id="7"/>
    </w:p>
    <w:p w14:paraId="2D278A5D" w14:textId="77777777" w:rsidR="00823099" w:rsidRPr="00823099" w:rsidRDefault="00823099" w:rsidP="00823099">
      <w:pPr>
        <w:ind w:firstLine="480"/>
      </w:pPr>
      <w:r>
        <w:rPr>
          <w:rFonts w:hint="eastAsia"/>
        </w:rPr>
        <w:t>对于复制粘贴</w:t>
      </w:r>
      <w:r w:rsidR="001404EE">
        <w:rPr>
          <w:rFonts w:hint="eastAsia"/>
        </w:rPr>
        <w:t>（咳咳）来的文字，</w:t>
      </w:r>
      <w:bookmarkStart w:id="8" w:name="_Hlk37834271"/>
      <w:r w:rsidR="001404EE">
        <w:rPr>
          <w:rFonts w:hint="eastAsia"/>
        </w:rPr>
        <w:t>请强</w:t>
      </w:r>
      <w:bookmarkEnd w:id="8"/>
      <w:r w:rsidR="001404EE">
        <w:rPr>
          <w:rFonts w:hint="eastAsia"/>
        </w:rPr>
        <w:t>制选择</w:t>
      </w:r>
      <w:r w:rsidR="001404EE" w:rsidRPr="001404EE">
        <w:rPr>
          <w:rFonts w:hint="eastAsia"/>
          <w:b/>
          <w:bCs/>
        </w:rPr>
        <w:t>“只保留文本”</w:t>
      </w:r>
      <w:r w:rsidR="001404EE">
        <w:rPr>
          <w:rFonts w:hint="eastAsia"/>
        </w:rPr>
        <w:t>。</w:t>
      </w:r>
    </w:p>
    <w:p w14:paraId="60F3DFC9" w14:textId="77777777" w:rsidR="001404EE" w:rsidRDefault="00A0572B" w:rsidP="001404EE">
      <w:pPr>
        <w:pStyle w:val="2"/>
      </w:pPr>
      <w:bookmarkStart w:id="9" w:name="_Toc38034861"/>
      <w:r>
        <w:rPr>
          <w:rFonts w:hint="eastAsia"/>
        </w:rPr>
        <w:lastRenderedPageBreak/>
        <w:t>添加标题</w:t>
      </w:r>
      <w:bookmarkEnd w:id="9"/>
    </w:p>
    <w:p w14:paraId="06DCFF3C" w14:textId="77777777" w:rsidR="004B2A66" w:rsidRDefault="00A0572B" w:rsidP="001404EE">
      <w:pPr>
        <w:ind w:firstLine="480"/>
      </w:pPr>
      <w:r>
        <w:rPr>
          <w:rFonts w:hint="eastAsia"/>
        </w:rPr>
        <w:t>请</w:t>
      </w:r>
      <w:r w:rsidRPr="001404EE">
        <w:rPr>
          <w:rFonts w:hint="eastAsia"/>
          <w:b/>
          <w:bCs/>
        </w:rPr>
        <w:t>务必</w:t>
      </w:r>
      <w:r>
        <w:rPr>
          <w:rFonts w:hint="eastAsia"/>
        </w:rPr>
        <w:t>使用右上</w:t>
      </w:r>
      <w:r w:rsidR="00A90C5B">
        <w:rPr>
          <w:rFonts w:hint="eastAsia"/>
        </w:rPr>
        <w:t>方</w:t>
      </w:r>
      <w:r>
        <w:rPr>
          <w:rFonts w:hint="eastAsia"/>
        </w:rPr>
        <w:t>的</w:t>
      </w:r>
      <w:r w:rsidR="00A90C5B">
        <w:rPr>
          <w:rFonts w:hint="eastAsia"/>
        </w:rPr>
        <w:t>“</w:t>
      </w:r>
      <w:r>
        <w:rPr>
          <w:rFonts w:hint="eastAsia"/>
        </w:rPr>
        <w:t>样式</w:t>
      </w:r>
      <w:r w:rsidR="00A90C5B">
        <w:rPr>
          <w:rFonts w:hint="eastAsia"/>
        </w:rPr>
        <w:t>”</w:t>
      </w:r>
      <w:r>
        <w:rPr>
          <w:rFonts w:hint="eastAsia"/>
        </w:rPr>
        <w:t>进行标</w:t>
      </w:r>
      <w:r w:rsidRPr="00823099">
        <w:rPr>
          <w:rFonts w:hint="eastAsia"/>
        </w:rPr>
        <w:t>题的添加。一级标题</w:t>
      </w:r>
      <w:r w:rsidR="00A90C5B" w:rsidRPr="00823099">
        <w:rPr>
          <w:rFonts w:hint="eastAsia"/>
        </w:rPr>
        <w:t>设置样式</w:t>
      </w:r>
      <w:r w:rsidRPr="00823099">
        <w:rPr>
          <w:rFonts w:hint="eastAsia"/>
        </w:rPr>
        <w:t>为“标题1”，以此类推</w:t>
      </w:r>
      <w:r w:rsidR="00A90C5B" w:rsidRPr="00823099">
        <w:rPr>
          <w:rFonts w:hint="eastAsia"/>
        </w:rPr>
        <w:t>。按规范添加标题即可实</w:t>
      </w:r>
      <w:r w:rsidR="00A90C5B">
        <w:rPr>
          <w:rFonts w:hint="eastAsia"/>
        </w:rPr>
        <w:t>现标题的</w:t>
      </w:r>
      <w:r w:rsidR="00A90C5B" w:rsidRPr="001404EE">
        <w:rPr>
          <w:rFonts w:hint="eastAsia"/>
          <w:b/>
          <w:bCs/>
        </w:rPr>
        <w:t>自动编号</w:t>
      </w:r>
      <w:r w:rsidR="00A90C5B">
        <w:rPr>
          <w:rFonts w:hint="eastAsia"/>
        </w:rPr>
        <w:t>、</w:t>
      </w:r>
      <w:r w:rsidR="00A90C5B" w:rsidRPr="001404EE">
        <w:rPr>
          <w:rFonts w:hint="eastAsia"/>
          <w:b/>
          <w:bCs/>
        </w:rPr>
        <w:t>自动目录、自动样式</w:t>
      </w:r>
      <w:r w:rsidR="00A90C5B">
        <w:rPr>
          <w:rFonts w:hint="eastAsia"/>
        </w:rPr>
        <w:t>功能，</w:t>
      </w:r>
      <w:r w:rsidR="00A90C5B" w:rsidRPr="001404EE">
        <w:rPr>
          <w:rFonts w:hint="eastAsia"/>
          <w:b/>
          <w:bCs/>
        </w:rPr>
        <w:t>无须且不应当手动更改</w:t>
      </w:r>
      <w:r w:rsidR="00A90C5B" w:rsidRPr="00A90C5B">
        <w:rPr>
          <w:rFonts w:hint="eastAsia"/>
        </w:rPr>
        <w:t>编号等</w:t>
      </w:r>
      <w:r w:rsidR="00A90C5B">
        <w:rPr>
          <w:rFonts w:hint="eastAsia"/>
        </w:rPr>
        <w:t>自动信息。</w:t>
      </w:r>
    </w:p>
    <w:p w14:paraId="673852C6" w14:textId="77777777" w:rsidR="00674913" w:rsidRDefault="00A90C5B" w:rsidP="004B2A66">
      <w:pPr>
        <w:pStyle w:val="a0"/>
      </w:pPr>
      <w:r>
        <w:rPr>
          <w:noProof/>
        </w:rPr>
        <w:drawing>
          <wp:inline distT="0" distB="0" distL="0" distR="0" wp14:anchorId="5D96B0D0" wp14:editId="790A0C1A">
            <wp:extent cx="5266690" cy="65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55AF" w14:textId="7B008695" w:rsidR="00674913" w:rsidRPr="00674913" w:rsidRDefault="00674913" w:rsidP="005F79AE">
      <w:pPr>
        <w:pStyle w:val="af4"/>
      </w:pPr>
      <w:bookmarkStart w:id="10" w:name="_Toc38034870"/>
      <w:r>
        <w:t>图表</w:t>
      </w:r>
      <w:r>
        <w:t xml:space="preserve"> </w:t>
      </w:r>
      <w:r w:rsidR="00B31492">
        <w:fldChar w:fldCharType="begin"/>
      </w:r>
      <w:r w:rsidR="00B31492">
        <w:instrText xml:space="preserve"> STYLEREF 1 \s </w:instrText>
      </w:r>
      <w:r w:rsidR="00B31492">
        <w:fldChar w:fldCharType="separate"/>
      </w:r>
      <w:r w:rsidR="00DA4E31">
        <w:rPr>
          <w:noProof/>
        </w:rPr>
        <w:t>2</w:t>
      </w:r>
      <w:r w:rsidR="00B31492">
        <w:rPr>
          <w:noProof/>
        </w:rPr>
        <w:fldChar w:fldCharType="end"/>
      </w:r>
      <w:r w:rsidR="005F79AE">
        <w:noBreakHyphen/>
      </w:r>
      <w:r w:rsidR="005F79AE">
        <w:fldChar w:fldCharType="begin"/>
      </w:r>
      <w:r w:rsidR="005F79AE">
        <w:instrText xml:space="preserve"> SEQ </w:instrText>
      </w:r>
      <w:r w:rsidR="005F79AE">
        <w:instrText>图表</w:instrText>
      </w:r>
      <w:r w:rsidR="005F79AE">
        <w:instrText xml:space="preserve"> \* ARABIC \s 1 </w:instrText>
      </w:r>
      <w:r w:rsidR="005F79AE">
        <w:fldChar w:fldCharType="separate"/>
      </w:r>
      <w:r w:rsidR="00DA4E31">
        <w:rPr>
          <w:noProof/>
        </w:rPr>
        <w:t>1</w:t>
      </w:r>
      <w:bookmarkEnd w:id="10"/>
      <w:r w:rsidR="005F79AE">
        <w:fldChar w:fldCharType="end"/>
      </w:r>
    </w:p>
    <w:p w14:paraId="18002006" w14:textId="77777777" w:rsidR="00674913" w:rsidRDefault="00674913" w:rsidP="00674913">
      <w:pPr>
        <w:ind w:firstLine="480"/>
      </w:pPr>
    </w:p>
    <w:p w14:paraId="57D94CFC" w14:textId="77777777" w:rsidR="00FC5C69" w:rsidRDefault="00FC5C69" w:rsidP="00674913">
      <w:pPr>
        <w:pStyle w:val="2"/>
      </w:pPr>
      <w:bookmarkStart w:id="11" w:name="_Toc38034862"/>
      <w:r>
        <w:rPr>
          <w:rFonts w:hint="eastAsia"/>
        </w:rPr>
        <w:t>更新目录/图表目录</w:t>
      </w:r>
      <w:bookmarkEnd w:id="11"/>
    </w:p>
    <w:p w14:paraId="466B5256" w14:textId="77777777" w:rsidR="00FC5C69" w:rsidRPr="00FC5C69" w:rsidRDefault="00FC5C69" w:rsidP="00FC5C69">
      <w:pPr>
        <w:ind w:firstLine="480"/>
      </w:pPr>
      <w:r>
        <w:rPr>
          <w:rFonts w:hint="eastAsia"/>
        </w:rPr>
        <w:t>烦请不要</w:t>
      </w:r>
      <w:r w:rsidRPr="00FC5C69">
        <w:rPr>
          <w:rFonts w:hint="eastAsia"/>
          <w:b/>
          <w:bCs/>
        </w:rPr>
        <w:t>手动调整</w:t>
      </w:r>
      <w:r>
        <w:rPr>
          <w:rFonts w:hint="eastAsia"/>
        </w:rPr>
        <w:t>目录/图表目录（下简称“目录”），更新目录可右击目录选择“更新域”</w:t>
      </w:r>
      <w:r>
        <w:t>-</w:t>
      </w:r>
      <w:r>
        <w:rPr>
          <w:rFonts w:hint="eastAsia"/>
        </w:rPr>
        <w:t>“更新整个目录”，即可自动完成更新。</w:t>
      </w:r>
    </w:p>
    <w:p w14:paraId="1E429193" w14:textId="77777777" w:rsidR="00A90C5B" w:rsidRDefault="00674913" w:rsidP="00674913">
      <w:pPr>
        <w:pStyle w:val="2"/>
      </w:pPr>
      <w:bookmarkStart w:id="12" w:name="_Toc38034863"/>
      <w:r>
        <w:rPr>
          <w:rFonts w:hint="eastAsia"/>
        </w:rPr>
        <w:t>添加图/表</w:t>
      </w:r>
      <w:bookmarkEnd w:id="12"/>
    </w:p>
    <w:p w14:paraId="7AD77031" w14:textId="77777777" w:rsidR="005F79AE" w:rsidRDefault="008F30DA" w:rsidP="005F79AE">
      <w:pPr>
        <w:ind w:firstLine="480"/>
      </w:pPr>
      <w:r>
        <w:rPr>
          <w:rFonts w:hint="eastAsia"/>
        </w:rPr>
        <w:t>添加图/表时请使用</w:t>
      </w:r>
      <w:r w:rsidRPr="008F30DA">
        <w:rPr>
          <w:rFonts w:hint="eastAsia"/>
          <w:b/>
          <w:bCs/>
        </w:rPr>
        <w:t>“引用”</w:t>
      </w:r>
      <w:r w:rsidRPr="008F30DA">
        <w:rPr>
          <w:b/>
          <w:bCs/>
        </w:rPr>
        <w:t>-</w:t>
      </w:r>
      <w:r w:rsidRPr="008F30DA">
        <w:rPr>
          <w:rFonts w:hint="eastAsia"/>
          <w:b/>
          <w:bCs/>
        </w:rPr>
        <w:t>“插入题注”</w:t>
      </w:r>
      <w:r>
        <w:rPr>
          <w:rFonts w:hint="eastAsia"/>
        </w:rPr>
        <w:t>功能进行题注的插入，尤其是在需要图表目录的情况下。</w:t>
      </w:r>
    </w:p>
    <w:p w14:paraId="35F8060E" w14:textId="77777777" w:rsidR="004B2A66" w:rsidRDefault="005F79AE" w:rsidP="005F79AE">
      <w:pPr>
        <w:ind w:firstLine="480"/>
      </w:pPr>
      <w:r>
        <w:rPr>
          <w:rFonts w:hint="eastAsia"/>
        </w:rPr>
        <w:t>由于word的故有问题，题注可能无法做到自动居中，需要手动使用段落居中进行调整。</w:t>
      </w:r>
    </w:p>
    <w:p w14:paraId="070D237A" w14:textId="77777777" w:rsidR="005F79AE" w:rsidRDefault="005F79AE" w:rsidP="004B2A66">
      <w:pPr>
        <w:pStyle w:val="a0"/>
      </w:pPr>
      <w:r>
        <w:rPr>
          <w:noProof/>
        </w:rPr>
        <w:drawing>
          <wp:inline distT="0" distB="0" distL="0" distR="0" wp14:anchorId="117F3AE8" wp14:editId="59039AB1">
            <wp:extent cx="5264150" cy="65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B160" w14:textId="756F615F" w:rsidR="005F79AE" w:rsidRPr="008F30DA" w:rsidRDefault="005F79AE" w:rsidP="005F79AE">
      <w:pPr>
        <w:pStyle w:val="af4"/>
      </w:pPr>
      <w:bookmarkStart w:id="13" w:name="_Toc38034871"/>
      <w:r>
        <w:t>图表</w:t>
      </w:r>
      <w:r>
        <w:t xml:space="preserve"> </w:t>
      </w:r>
      <w:r w:rsidR="00B31492">
        <w:fldChar w:fldCharType="begin"/>
      </w:r>
      <w:r w:rsidR="00B31492">
        <w:instrText xml:space="preserve"> STYLEREF 1 \s </w:instrText>
      </w:r>
      <w:r w:rsidR="00B31492">
        <w:fldChar w:fldCharType="separate"/>
      </w:r>
      <w:r w:rsidR="00DA4E31">
        <w:rPr>
          <w:noProof/>
        </w:rPr>
        <w:t>2</w:t>
      </w:r>
      <w:r w:rsidR="00B3149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1 </w:instrText>
      </w:r>
      <w:r>
        <w:fldChar w:fldCharType="separate"/>
      </w:r>
      <w:r w:rsidR="00DA4E31">
        <w:rPr>
          <w:noProof/>
        </w:rPr>
        <w:t>2</w:t>
      </w:r>
      <w:bookmarkEnd w:id="13"/>
      <w:r>
        <w:fldChar w:fldCharType="end"/>
      </w:r>
    </w:p>
    <w:p w14:paraId="679F703C" w14:textId="77777777" w:rsidR="008B5D7F" w:rsidRDefault="008B5D7F" w:rsidP="008B5D7F">
      <w:pPr>
        <w:pStyle w:val="2"/>
      </w:pPr>
      <w:bookmarkStart w:id="14" w:name="_Toc38034864"/>
      <w:r>
        <w:rPr>
          <w:rFonts w:hint="eastAsia"/>
        </w:rPr>
        <w:t>一些细节与word技巧</w:t>
      </w:r>
      <w:bookmarkEnd w:id="14"/>
    </w:p>
    <w:p w14:paraId="6AA1AF1F" w14:textId="77777777" w:rsidR="0094459B" w:rsidRDefault="008B5D7F" w:rsidP="0094459B">
      <w:pPr>
        <w:ind w:firstLine="480"/>
      </w:pPr>
      <w:r>
        <w:rPr>
          <w:rFonts w:hint="eastAsia"/>
        </w:rPr>
        <w:t>分页</w:t>
      </w:r>
      <w:r w:rsidR="00823099">
        <w:rPr>
          <w:rFonts w:hint="eastAsia"/>
        </w:rPr>
        <w:t>无需一直换行，可使用</w:t>
      </w:r>
      <w:r w:rsidR="00823099" w:rsidRPr="005F79AE">
        <w:rPr>
          <w:rFonts w:hint="eastAsia"/>
          <w:b/>
          <w:bCs/>
        </w:rPr>
        <w:t>“插入”-“分页”</w:t>
      </w:r>
      <w:r w:rsidR="00823099">
        <w:rPr>
          <w:rFonts w:hint="eastAsia"/>
        </w:rPr>
        <w:t>进行处理。</w:t>
      </w:r>
    </w:p>
    <w:p w14:paraId="57C825BB" w14:textId="77777777" w:rsidR="0094459B" w:rsidRPr="008B5D7F" w:rsidRDefault="0094459B" w:rsidP="0094459B">
      <w:pPr>
        <w:ind w:firstLine="480"/>
      </w:pPr>
      <w:r>
        <w:rPr>
          <w:rFonts w:hint="eastAsia"/>
        </w:rPr>
        <w:t>文献处理建议使用Zotero，具体使用方式可以在网上搜索。</w:t>
      </w:r>
    </w:p>
    <w:p w14:paraId="345C5F3C" w14:textId="77777777" w:rsidR="002B0374" w:rsidRDefault="002B0374" w:rsidP="002B0374">
      <w:pPr>
        <w:pStyle w:val="1"/>
      </w:pPr>
      <w:bookmarkStart w:id="15" w:name="_Toc38034865"/>
      <w:r>
        <w:rPr>
          <w:rFonts w:hint="eastAsia"/>
        </w:rPr>
        <w:lastRenderedPageBreak/>
        <w:t>修改模板</w:t>
      </w:r>
      <w:bookmarkEnd w:id="15"/>
    </w:p>
    <w:p w14:paraId="56BE54A4" w14:textId="77777777" w:rsidR="002B0374" w:rsidRDefault="002B0374" w:rsidP="002B0374">
      <w:pPr>
        <w:ind w:firstLine="480"/>
      </w:pPr>
      <w:r>
        <w:rPr>
          <w:rFonts w:hint="eastAsia"/>
        </w:rPr>
        <w:t>右击“南京大学本科毕业论文word模板.</w:t>
      </w:r>
      <w:proofErr w:type="spellStart"/>
      <w:r>
        <w:rPr>
          <w:rFonts w:hint="eastAsia"/>
        </w:rPr>
        <w:t>dotx</w:t>
      </w:r>
      <w:proofErr w:type="spellEnd"/>
      <w:r>
        <w:rPr>
          <w:rFonts w:hint="eastAsia"/>
        </w:rPr>
        <w:t>”并选择“打开”</w:t>
      </w:r>
      <w:r w:rsidR="00E63E61">
        <w:rPr>
          <w:rFonts w:hint="eastAsia"/>
        </w:rPr>
        <w:t>，即可修订对应的样式。该模板与MS</w:t>
      </w:r>
      <w:r w:rsidR="00E63E61">
        <w:t xml:space="preserve"> </w:t>
      </w:r>
      <w:r w:rsidR="00E63E61">
        <w:rPr>
          <w:rFonts w:hint="eastAsia"/>
        </w:rPr>
        <w:t>Office原始模板差距详见更新日志。修改后请不要忘记</w:t>
      </w:r>
      <w:r w:rsidR="00E63E61" w:rsidRPr="00E63E61">
        <w:rPr>
          <w:rFonts w:hint="eastAsia"/>
          <w:b/>
          <w:bCs/>
        </w:rPr>
        <w:t>修改更新日志与版本号</w:t>
      </w:r>
      <w:r w:rsidR="00E63E61">
        <w:rPr>
          <w:rFonts w:hint="eastAsia"/>
        </w:rPr>
        <w:t>以作记录。</w:t>
      </w:r>
    </w:p>
    <w:p w14:paraId="5EC1FB3B" w14:textId="77777777" w:rsidR="005F79AE" w:rsidRDefault="005F79AE" w:rsidP="002B0374">
      <w:pPr>
        <w:ind w:firstLine="480"/>
      </w:pPr>
      <w:r>
        <w:rPr>
          <w:rFonts w:hint="eastAsia"/>
        </w:rPr>
        <w:t xml:space="preserve">由于事实上论文排版标准大差不差，所以经过简单的重改版后模板应当可以供其他大学的本科生/硕士生/博士生所使用。原则上可自由使用，但改版时还烦请注明原作者 </w:t>
      </w:r>
      <w:r w:rsidRPr="005F79AE">
        <w:rPr>
          <w:b/>
          <w:bCs/>
        </w:rPr>
        <w:t>@</w:t>
      </w:r>
      <w:proofErr w:type="spellStart"/>
      <w:r w:rsidRPr="005F79AE">
        <w:rPr>
          <w:rFonts w:hint="eastAsia"/>
          <w:b/>
          <w:bCs/>
        </w:rPr>
        <w:t>idealclover</w:t>
      </w:r>
      <w:proofErr w:type="spellEnd"/>
      <w:r>
        <w:t xml:space="preserve"> </w:t>
      </w:r>
      <w:r>
        <w:rPr>
          <w:rFonts w:hint="eastAsia"/>
        </w:rPr>
        <w:t>及母校</w:t>
      </w:r>
      <w:r w:rsidRPr="005F79AE">
        <w:rPr>
          <w:rFonts w:hint="eastAsia"/>
          <w:b/>
          <w:bCs/>
        </w:rPr>
        <w:t>南京大学</w:t>
      </w:r>
      <w:r>
        <w:rPr>
          <w:rFonts w:hint="eastAsia"/>
        </w:rPr>
        <w:t>。</w:t>
      </w:r>
    </w:p>
    <w:p w14:paraId="52CFF69A" w14:textId="77777777" w:rsidR="00A90C5B" w:rsidRDefault="00583E64" w:rsidP="00583E64">
      <w:pPr>
        <w:pStyle w:val="1"/>
      </w:pPr>
      <w:bookmarkStart w:id="16" w:name="_Toc38034866"/>
      <w:r>
        <w:rPr>
          <w:rFonts w:hint="eastAsia"/>
        </w:rPr>
        <w:t>更新日志</w:t>
      </w:r>
      <w:bookmarkEnd w:id="16"/>
    </w:p>
    <w:p w14:paraId="0F344891" w14:textId="77777777" w:rsidR="00F00BB4" w:rsidRPr="00F00BB4" w:rsidRDefault="00F00BB4" w:rsidP="00F00BB4">
      <w:pPr>
        <w:ind w:firstLine="480"/>
      </w:pPr>
      <w:r>
        <w:rPr>
          <w:rFonts w:hint="eastAsia"/>
        </w:rPr>
        <w:t>由于git对二进制文件的支持功能有限，故需要手动进行版本处理。在这里列出每一版本所进行的改动并以日志的形式更新版本号。</w:t>
      </w:r>
    </w:p>
    <w:p w14:paraId="63D09540" w14:textId="17252504" w:rsidR="00F00BB4" w:rsidRDefault="00F00BB4" w:rsidP="00F00BB4">
      <w:pPr>
        <w:pStyle w:val="af4"/>
        <w:keepNext/>
      </w:pPr>
      <w:r>
        <w:t>表格</w:t>
      </w:r>
      <w:r>
        <w:t xml:space="preserve"> </w:t>
      </w:r>
      <w:r w:rsidR="00B31492">
        <w:fldChar w:fldCharType="begin"/>
      </w:r>
      <w:r w:rsidR="00B31492">
        <w:instrText xml:space="preserve"> STYLEREF 1 \s </w:instrText>
      </w:r>
      <w:r w:rsidR="00B31492">
        <w:fldChar w:fldCharType="separate"/>
      </w:r>
      <w:r w:rsidR="00DA4E31">
        <w:rPr>
          <w:noProof/>
        </w:rPr>
        <w:t>4</w:t>
      </w:r>
      <w:r w:rsidR="00B3149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\s 1 </w:instrText>
      </w:r>
      <w:r>
        <w:fldChar w:fldCharType="separate"/>
      </w:r>
      <w:r w:rsidR="00DA4E3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更新日志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6"/>
        <w:gridCol w:w="1096"/>
        <w:gridCol w:w="6073"/>
      </w:tblGrid>
      <w:tr w:rsidR="00583E64" w14:paraId="3ADE7D1C" w14:textId="77777777" w:rsidTr="00F00BB4">
        <w:trPr>
          <w:cantSplit/>
        </w:trPr>
        <w:tc>
          <w:tcPr>
            <w:tcW w:w="0" w:type="auto"/>
          </w:tcPr>
          <w:p w14:paraId="53FAA964" w14:textId="77777777" w:rsidR="00583E64" w:rsidRDefault="00583E64" w:rsidP="00583E64">
            <w:pPr>
              <w:pStyle w:val="a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0" w:type="auto"/>
          </w:tcPr>
          <w:p w14:paraId="524145CE" w14:textId="77777777" w:rsidR="00583E64" w:rsidRDefault="00583E64" w:rsidP="00583E64">
            <w:pPr>
              <w:pStyle w:val="a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0" w:type="auto"/>
          </w:tcPr>
          <w:p w14:paraId="2D1FDFEE" w14:textId="77777777" w:rsidR="00583E64" w:rsidRDefault="00583E64" w:rsidP="00583E64">
            <w:pPr>
              <w:pStyle w:val="a0"/>
            </w:pPr>
            <w:r>
              <w:rPr>
                <w:rFonts w:hint="eastAsia"/>
              </w:rPr>
              <w:t>实现功能</w:t>
            </w:r>
          </w:p>
        </w:tc>
      </w:tr>
      <w:tr w:rsidR="00F00BB4" w14:paraId="7D77B9E8" w14:textId="77777777" w:rsidTr="00F00BB4">
        <w:trPr>
          <w:cantSplit/>
        </w:trPr>
        <w:tc>
          <w:tcPr>
            <w:tcW w:w="0" w:type="auto"/>
          </w:tcPr>
          <w:p w14:paraId="0472783D" w14:textId="77777777" w:rsidR="00F00BB4" w:rsidRDefault="00F00BB4" w:rsidP="00583E64">
            <w:pPr>
              <w:pStyle w:val="a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0" w:type="auto"/>
          </w:tcPr>
          <w:p w14:paraId="367B6034" w14:textId="77777777" w:rsidR="00F00BB4" w:rsidRDefault="00F00BB4" w:rsidP="00583E64">
            <w:pPr>
              <w:pStyle w:val="a0"/>
            </w:pPr>
            <w:r>
              <w:rPr>
                <w:rFonts w:hint="eastAsia"/>
              </w:rPr>
              <w:t>2</w:t>
            </w:r>
            <w:r>
              <w:t>020.04</w:t>
            </w:r>
          </w:p>
        </w:tc>
        <w:tc>
          <w:tcPr>
            <w:tcW w:w="0" w:type="auto"/>
          </w:tcPr>
          <w:p w14:paraId="36266C87" w14:textId="77777777" w:rsidR="00F00BB4" w:rsidRDefault="00F00BB4" w:rsidP="00583E64">
            <w:pPr>
              <w:pStyle w:val="a0"/>
            </w:pPr>
            <w:r>
              <w:rPr>
                <w:rFonts w:hint="eastAsia"/>
              </w:rPr>
              <w:t>修复Bug:</w:t>
            </w:r>
          </w:p>
          <w:p w14:paraId="7B1E5560" w14:textId="77777777" w:rsidR="00F00BB4" w:rsidRDefault="00F00BB4" w:rsidP="00F00BB4">
            <w:pPr>
              <w:pStyle w:val="a0"/>
              <w:numPr>
                <w:ilvl w:val="0"/>
                <w:numId w:val="36"/>
              </w:numPr>
            </w:pPr>
            <w:r>
              <w:rPr>
                <w:rFonts w:hint="eastAsia"/>
              </w:rPr>
              <w:t>调整标题、参考文献、致谢标题为居中格式；</w:t>
            </w:r>
          </w:p>
          <w:p w14:paraId="55BE3803" w14:textId="77777777" w:rsidR="00F00BB4" w:rsidRDefault="00F00BB4" w:rsidP="00F00BB4">
            <w:pPr>
              <w:pStyle w:val="a0"/>
              <w:numPr>
                <w:ilvl w:val="0"/>
                <w:numId w:val="36"/>
              </w:numPr>
            </w:pPr>
            <w:r>
              <w:rPr>
                <w:rFonts w:hint="eastAsia"/>
              </w:rPr>
              <w:t>调整正文文本为两端对齐；</w:t>
            </w:r>
          </w:p>
        </w:tc>
      </w:tr>
      <w:tr w:rsidR="00583E64" w14:paraId="1301AFC2" w14:textId="77777777" w:rsidTr="00F00BB4">
        <w:trPr>
          <w:cantSplit/>
        </w:trPr>
        <w:tc>
          <w:tcPr>
            <w:tcW w:w="0" w:type="auto"/>
          </w:tcPr>
          <w:p w14:paraId="7523EBEB" w14:textId="77777777" w:rsidR="00583E64" w:rsidRPr="00583E64" w:rsidRDefault="00583E64" w:rsidP="00583E64">
            <w:pPr>
              <w:pStyle w:val="a0"/>
            </w:pPr>
            <w:r>
              <w:t>V1.0.0</w:t>
            </w:r>
          </w:p>
        </w:tc>
        <w:tc>
          <w:tcPr>
            <w:tcW w:w="0" w:type="auto"/>
          </w:tcPr>
          <w:p w14:paraId="7E1E9346" w14:textId="77777777" w:rsidR="00583E64" w:rsidRDefault="00583E64" w:rsidP="00583E64">
            <w:pPr>
              <w:pStyle w:val="a0"/>
            </w:pPr>
            <w:r>
              <w:rPr>
                <w:rFonts w:hint="eastAsia"/>
              </w:rPr>
              <w:t>2</w:t>
            </w:r>
            <w:r>
              <w:t>020.04</w:t>
            </w:r>
          </w:p>
        </w:tc>
        <w:tc>
          <w:tcPr>
            <w:tcW w:w="0" w:type="auto"/>
          </w:tcPr>
          <w:p w14:paraId="7604DCD6" w14:textId="77777777" w:rsidR="00583E64" w:rsidRDefault="00583E64" w:rsidP="00583E64">
            <w:pPr>
              <w:pStyle w:val="a0"/>
            </w:pPr>
            <w:r>
              <w:rPr>
                <w:rFonts w:hint="eastAsia"/>
              </w:rPr>
              <w:t>实现了最小化可行产品（MVP）功能</w:t>
            </w:r>
            <w:r w:rsidR="00F00BB4">
              <w:rPr>
                <w:rFonts w:hint="eastAsia"/>
              </w:rPr>
              <w:t>:</w:t>
            </w:r>
          </w:p>
          <w:p w14:paraId="3398FA0D" w14:textId="77777777"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将各级标题从绑定正文改为绑定“无间隔”，并修改样式；</w:t>
            </w:r>
          </w:p>
          <w:p w14:paraId="0EBD8564" w14:textId="77777777"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增加了多级列表并绑定了各级标题；</w:t>
            </w:r>
          </w:p>
          <w:p w14:paraId="17B2F771" w14:textId="77777777"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修改了目录、图表的目录样式，取消了缩进</w:t>
            </w:r>
            <w:r w:rsidR="00F00BB4">
              <w:rPr>
                <w:rFonts w:hint="eastAsia"/>
              </w:rPr>
              <w:t>；</w:t>
            </w:r>
          </w:p>
          <w:p w14:paraId="47CB60AC" w14:textId="77777777" w:rsidR="00F00BB4" w:rsidRDefault="00F00BB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修改了图表的题注样式；</w:t>
            </w:r>
          </w:p>
          <w:p w14:paraId="60489048" w14:textId="77777777" w:rsidR="00583E64" w:rsidRDefault="00583E64" w:rsidP="00583E64">
            <w:pPr>
              <w:pStyle w:val="a0"/>
              <w:numPr>
                <w:ilvl w:val="0"/>
                <w:numId w:val="5"/>
              </w:numPr>
            </w:pPr>
            <w:r>
              <w:rPr>
                <w:rFonts w:hint="eastAsia"/>
              </w:rPr>
              <w:t>增加了页脚并修改了默认样式字体字号</w:t>
            </w:r>
            <w:r w:rsidR="00F00BB4">
              <w:rPr>
                <w:rFonts w:hint="eastAsia"/>
              </w:rPr>
              <w:t>；</w:t>
            </w:r>
          </w:p>
          <w:p w14:paraId="5AD40647" w14:textId="77777777" w:rsidR="00E63E61" w:rsidRPr="00583E64" w:rsidRDefault="00E63E61" w:rsidP="00E63E61">
            <w:pPr>
              <w:pStyle w:val="a0"/>
              <w:numPr>
                <w:ilvl w:val="0"/>
                <w:numId w:val="5"/>
              </w:numPr>
            </w:pPr>
            <w:r w:rsidRPr="00E63E61">
              <w:t>修改了脚注的默认样式</w:t>
            </w:r>
            <w:r w:rsidR="00F00BB4">
              <w:rPr>
                <w:rFonts w:hint="eastAsia"/>
              </w:rPr>
              <w:t>；</w:t>
            </w:r>
          </w:p>
        </w:tc>
      </w:tr>
    </w:tbl>
    <w:p w14:paraId="42C05069" w14:textId="77777777" w:rsidR="005F79AE" w:rsidRDefault="005F79AE" w:rsidP="005F79AE">
      <w:pPr>
        <w:pStyle w:val="1"/>
      </w:pPr>
      <w:bookmarkStart w:id="17" w:name="_Toc38034867"/>
      <w:r>
        <w:rPr>
          <w:rFonts w:hint="eastAsia"/>
        </w:rPr>
        <w:t>使用问题</w:t>
      </w:r>
      <w:bookmarkEnd w:id="17"/>
    </w:p>
    <w:p w14:paraId="66D9A90E" w14:textId="77777777" w:rsidR="005F79AE" w:rsidRPr="005F79AE" w:rsidRDefault="005F79AE" w:rsidP="005F79AE">
      <w:pPr>
        <w:ind w:firstLine="480"/>
      </w:pPr>
      <w:r>
        <w:rPr>
          <w:rFonts w:hint="eastAsia"/>
        </w:rPr>
        <w:t xml:space="preserve">如果您在使用过程中遇到了问题，可发邮件至 </w:t>
      </w:r>
      <w:hyperlink r:id="rId10" w:history="1">
        <w:r w:rsidRPr="00E859E0">
          <w:rPr>
            <w:rStyle w:val="af"/>
          </w:rPr>
          <w:t>idealclover@163.com</w:t>
        </w:r>
      </w:hyperlink>
      <w:r>
        <w:t xml:space="preserve"> </w:t>
      </w:r>
      <w:r>
        <w:rPr>
          <w:rFonts w:hint="eastAsia"/>
        </w:rPr>
        <w:t>与我取得联系。如此时已另有团队负责维护此项目，我会在本文档中进行更新。</w:t>
      </w:r>
    </w:p>
    <w:p w14:paraId="473760EB" w14:textId="77777777" w:rsidR="0094459B" w:rsidRDefault="00A273E1" w:rsidP="00CE4730">
      <w:pPr>
        <w:pStyle w:val="aff0"/>
        <w:rPr>
          <w:rFonts w:ascii="宋体" w:eastAsia="宋体" w:hAnsi="宋体" w:cs="宋体"/>
          <w:sz w:val="24"/>
          <w:szCs w:val="24"/>
        </w:rPr>
      </w:pPr>
      <w:bookmarkStart w:id="18" w:name="_Toc38034868"/>
      <w:r>
        <w:rPr>
          <w:rFonts w:hint="eastAsia"/>
        </w:rPr>
        <w:t>参考文献</w:t>
      </w:r>
      <w:bookmarkEnd w:id="18"/>
    </w:p>
    <w:p w14:paraId="328DE140" w14:textId="77777777" w:rsidR="000401FF" w:rsidRPr="000401FF" w:rsidRDefault="000401FF" w:rsidP="008F30DA">
      <w:pPr>
        <w:pStyle w:val="af7"/>
      </w:pPr>
      <w:r>
        <w:rPr>
          <w:rFonts w:ascii="宋体" w:hAnsi="宋体"/>
        </w:rPr>
        <w:fldChar w:fldCharType="begin"/>
      </w:r>
      <w:r>
        <w:instrText xml:space="preserve"> ADDIN ZOTERO_BIBL {"uncited":[],"omitted":[],"custom":[]} CSL_BIBLIOGRAPHY </w:instrText>
      </w:r>
      <w:r>
        <w:rPr>
          <w:rFonts w:ascii="宋体" w:hAnsi="宋体"/>
        </w:rPr>
        <w:fldChar w:fldCharType="separate"/>
      </w:r>
      <w:r w:rsidRPr="000401FF">
        <w:t>[1]</w:t>
      </w:r>
      <w:r w:rsidRPr="000401FF">
        <w:tab/>
        <w:t>2020</w:t>
      </w:r>
      <w:r w:rsidRPr="000401FF">
        <w:t>届本科毕业论文工作手册（</w:t>
      </w:r>
      <w:r w:rsidRPr="000401FF">
        <w:t>2020</w:t>
      </w:r>
      <w:r w:rsidRPr="000401FF">
        <w:t>年</w:t>
      </w:r>
      <w:r w:rsidRPr="000401FF">
        <w:t>2</w:t>
      </w:r>
      <w:r w:rsidRPr="000401FF">
        <w:t>月更新）</w:t>
      </w:r>
      <w:r w:rsidRPr="000401FF">
        <w:t>[EB/OL]. [2020-04-15]. https://jw.nju.edu.cn/22/24/c24683a467492/page.htm.</w:t>
      </w:r>
    </w:p>
    <w:p w14:paraId="080731D7" w14:textId="77777777" w:rsidR="00B90AA8" w:rsidRDefault="000401FF" w:rsidP="00CE4730">
      <w:pPr>
        <w:pStyle w:val="aff0"/>
      </w:pPr>
      <w:r>
        <w:fldChar w:fldCharType="end"/>
      </w:r>
      <w:bookmarkStart w:id="19" w:name="_Toc38034869"/>
      <w:r w:rsidR="00A273E1">
        <w:rPr>
          <w:rFonts w:hint="eastAsia"/>
        </w:rPr>
        <w:t>致谢</w:t>
      </w:r>
      <w:bookmarkEnd w:id="19"/>
    </w:p>
    <w:p w14:paraId="170FB390" w14:textId="77777777" w:rsidR="005B0CE0" w:rsidRDefault="005B0CE0" w:rsidP="005B0CE0">
      <w:pPr>
        <w:ind w:firstLine="480"/>
      </w:pPr>
      <w:r>
        <w:rPr>
          <w:rFonts w:hint="eastAsia"/>
        </w:rPr>
        <w:lastRenderedPageBreak/>
        <w:t>感谢南京大学，感谢南哪课表的支持者们，以及感谢</w:t>
      </w:r>
      <w:r>
        <w:t>1</w:t>
      </w:r>
      <w:r>
        <w:rPr>
          <w:rFonts w:hint="eastAsia"/>
        </w:rPr>
        <w:t>栋A</w:t>
      </w:r>
      <w:r>
        <w:t>335</w:t>
      </w:r>
      <w:r>
        <w:rPr>
          <w:rFonts w:hint="eastAsia"/>
        </w:rPr>
        <w:t>的兄弟们。</w:t>
      </w:r>
      <w:r w:rsidR="00DF6BA8">
        <w:rPr>
          <w:rFonts w:hint="eastAsia"/>
        </w:rPr>
        <w:t>希望学弟学妹们能比我们走得更远、飞得更高。</w:t>
      </w:r>
    </w:p>
    <w:p w14:paraId="50686677" w14:textId="77777777" w:rsidR="005B0CE0" w:rsidRDefault="005B0CE0" w:rsidP="005B0CE0">
      <w:pPr>
        <w:ind w:firstLine="480"/>
      </w:pPr>
      <w:r w:rsidRPr="005B0CE0">
        <w:rPr>
          <w:rFonts w:hint="eastAsia"/>
        </w:rPr>
        <w:t>江水不回头，而大江长在</w:t>
      </w:r>
      <w:r>
        <w:rPr>
          <w:rFonts w:hint="eastAsia"/>
        </w:rPr>
        <w:t>。</w:t>
      </w:r>
    </w:p>
    <w:p w14:paraId="502FC430" w14:textId="77777777" w:rsidR="00DF6BA8" w:rsidRPr="005B0CE0" w:rsidRDefault="00DF6BA8" w:rsidP="005B0CE0">
      <w:pPr>
        <w:ind w:firstLine="480"/>
      </w:pPr>
      <w:r>
        <w:rPr>
          <w:rFonts w:hint="eastAsia"/>
        </w:rPr>
        <w:t>2</w:t>
      </w:r>
      <w:r>
        <w:t>020.</w:t>
      </w:r>
      <w:r w:rsidR="005F79AE">
        <w:t>@</w:t>
      </w:r>
      <w:r>
        <w:rPr>
          <w:rFonts w:hint="eastAsia"/>
        </w:rPr>
        <w:t>idealclover</w:t>
      </w:r>
      <w:bookmarkEnd w:id="0"/>
    </w:p>
    <w:sectPr w:rsidR="00DF6BA8" w:rsidRPr="005B0C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D750" w14:textId="77777777" w:rsidR="00B31492" w:rsidRDefault="00B31492" w:rsidP="007D727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7E9FBB59" w14:textId="77777777" w:rsidR="00B31492" w:rsidRDefault="00B31492" w:rsidP="007D727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5B463" w14:textId="77777777" w:rsidR="007D7277" w:rsidRDefault="007D7277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725350"/>
      <w:docPartObj>
        <w:docPartGallery w:val="Page Numbers (Bottom of Page)"/>
        <w:docPartUnique/>
      </w:docPartObj>
    </w:sdtPr>
    <w:sdtEndPr/>
    <w:sdtContent>
      <w:p w14:paraId="5C40D180" w14:textId="77777777" w:rsidR="007D7277" w:rsidRDefault="007D7277">
        <w:pPr>
          <w:pStyle w:val="af2"/>
          <w:ind w:firstLine="480"/>
          <w:jc w:val="center"/>
        </w:pPr>
        <w:r w:rsidRPr="007D7277">
          <w:rPr>
            <w:rFonts w:ascii="Times New Roman" w:hAnsi="Times New Roman"/>
            <w:sz w:val="21"/>
            <w:szCs w:val="21"/>
          </w:rPr>
          <w:fldChar w:fldCharType="begin"/>
        </w:r>
        <w:r w:rsidRPr="007D7277">
          <w:rPr>
            <w:rFonts w:ascii="Times New Roman" w:hAnsi="Times New Roman"/>
            <w:sz w:val="21"/>
            <w:szCs w:val="21"/>
          </w:rPr>
          <w:instrText>PAGE   \* MERGEFORMAT</w:instrText>
        </w:r>
        <w:r w:rsidRPr="007D7277">
          <w:rPr>
            <w:rFonts w:ascii="Times New Roman" w:hAnsi="Times New Roman"/>
            <w:sz w:val="21"/>
            <w:szCs w:val="21"/>
          </w:rPr>
          <w:fldChar w:fldCharType="separate"/>
        </w:r>
        <w:r w:rsidRPr="007D7277">
          <w:rPr>
            <w:rFonts w:ascii="Times New Roman" w:hAnsi="Times New Roman"/>
            <w:sz w:val="21"/>
            <w:szCs w:val="21"/>
            <w:lang w:val="zh-CN"/>
          </w:rPr>
          <w:t>2</w:t>
        </w:r>
        <w:r w:rsidRPr="007D7277">
          <w:rPr>
            <w:rFonts w:ascii="Times New Roman" w:hAnsi="Times New Roman"/>
            <w:sz w:val="21"/>
            <w:szCs w:val="21"/>
          </w:rPr>
          <w:fldChar w:fldCharType="end"/>
        </w:r>
      </w:p>
    </w:sdtContent>
  </w:sdt>
  <w:p w14:paraId="3DB20BAB" w14:textId="77777777" w:rsidR="007D7277" w:rsidRDefault="007D7277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12F8E" w14:textId="77777777" w:rsidR="007D7277" w:rsidRDefault="007D7277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6B024" w14:textId="77777777" w:rsidR="00B31492" w:rsidRDefault="00B31492" w:rsidP="007D727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5861939" w14:textId="77777777" w:rsidR="00B31492" w:rsidRDefault="00B31492" w:rsidP="007D727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90C26" w14:textId="77777777" w:rsidR="007D7277" w:rsidRDefault="007D7277">
    <w:pPr>
      <w:pStyle w:val="af2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05AB" w14:textId="77777777" w:rsidR="007D7277" w:rsidRDefault="007D7277">
    <w:pPr>
      <w:pStyle w:val="af2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AC9A" w14:textId="77777777" w:rsidR="007D7277" w:rsidRDefault="007D7277">
    <w:pPr>
      <w:pStyle w:val="af2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1E0"/>
    <w:multiLevelType w:val="hybridMultilevel"/>
    <w:tmpl w:val="657496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3F7D7D"/>
    <w:multiLevelType w:val="multilevel"/>
    <w:tmpl w:val="E93C29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DDE1507"/>
    <w:multiLevelType w:val="hybridMultilevel"/>
    <w:tmpl w:val="F53EDE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641BE3"/>
    <w:multiLevelType w:val="hybridMultilevel"/>
    <w:tmpl w:val="0870F5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AC45E4"/>
    <w:multiLevelType w:val="hybridMultilevel"/>
    <w:tmpl w:val="050A8EE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05"/>
    <w:rsid w:val="00013262"/>
    <w:rsid w:val="000401FF"/>
    <w:rsid w:val="00086B69"/>
    <w:rsid w:val="000A49DE"/>
    <w:rsid w:val="00100D69"/>
    <w:rsid w:val="00131CD9"/>
    <w:rsid w:val="001404EE"/>
    <w:rsid w:val="00181C42"/>
    <w:rsid w:val="00216959"/>
    <w:rsid w:val="002407BE"/>
    <w:rsid w:val="002B004F"/>
    <w:rsid w:val="002B0374"/>
    <w:rsid w:val="004636FD"/>
    <w:rsid w:val="00473A05"/>
    <w:rsid w:val="004743C0"/>
    <w:rsid w:val="004B2A66"/>
    <w:rsid w:val="00583E64"/>
    <w:rsid w:val="005B0CE0"/>
    <w:rsid w:val="005B5B9D"/>
    <w:rsid w:val="005D6A77"/>
    <w:rsid w:val="005F79AE"/>
    <w:rsid w:val="00630F61"/>
    <w:rsid w:val="00674913"/>
    <w:rsid w:val="006E2F9C"/>
    <w:rsid w:val="007D7277"/>
    <w:rsid w:val="00823099"/>
    <w:rsid w:val="00896DB6"/>
    <w:rsid w:val="008B5D7F"/>
    <w:rsid w:val="008F30DA"/>
    <w:rsid w:val="0094459B"/>
    <w:rsid w:val="00960DC5"/>
    <w:rsid w:val="009747E8"/>
    <w:rsid w:val="0099199D"/>
    <w:rsid w:val="009C5FFF"/>
    <w:rsid w:val="00A0020E"/>
    <w:rsid w:val="00A0572B"/>
    <w:rsid w:val="00A273E1"/>
    <w:rsid w:val="00A90C5B"/>
    <w:rsid w:val="00B14CA6"/>
    <w:rsid w:val="00B31492"/>
    <w:rsid w:val="00B90AA8"/>
    <w:rsid w:val="00CE4730"/>
    <w:rsid w:val="00DA4E31"/>
    <w:rsid w:val="00DC195A"/>
    <w:rsid w:val="00DF1585"/>
    <w:rsid w:val="00DF6BA8"/>
    <w:rsid w:val="00E63E61"/>
    <w:rsid w:val="00E8385F"/>
    <w:rsid w:val="00F00BB4"/>
    <w:rsid w:val="00F26125"/>
    <w:rsid w:val="00F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03ACC"/>
  <w15:chartTrackingRefBased/>
  <w15:docId w15:val="{79A4F5C4-5CFE-4F8D-B8C2-E54A47C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4730"/>
    <w:pPr>
      <w:spacing w:line="360" w:lineRule="auto"/>
      <w:ind w:firstLineChars="200" w:firstLine="20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0"/>
    <w:next w:val="a"/>
    <w:link w:val="10"/>
    <w:autoRedefine/>
    <w:uiPriority w:val="9"/>
    <w:qFormat/>
    <w:rsid w:val="00CE4730"/>
    <w:pPr>
      <w:keepNext/>
      <w:keepLines/>
      <w:numPr>
        <w:numId w:val="35"/>
      </w:numPr>
      <w:spacing w:before="240"/>
      <w:outlineLvl w:val="0"/>
    </w:pPr>
    <w:rPr>
      <w:rFonts w:ascii="黑体" w:eastAsia="黑体" w:hAnsi="黑体" w:cs="黑体"/>
      <w:color w:val="000000" w:themeColor="text1"/>
      <w:sz w:val="28"/>
      <w:szCs w:val="28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CE4730"/>
    <w:pPr>
      <w:numPr>
        <w:ilvl w:val="1"/>
      </w:numPr>
      <w:spacing w:before="40"/>
      <w:outlineLvl w:val="1"/>
    </w:pPr>
  </w:style>
  <w:style w:type="paragraph" w:styleId="3">
    <w:name w:val="heading 3"/>
    <w:basedOn w:val="1"/>
    <w:next w:val="a"/>
    <w:link w:val="30"/>
    <w:autoRedefine/>
    <w:uiPriority w:val="9"/>
    <w:unhideWhenUsed/>
    <w:qFormat/>
    <w:rsid w:val="00CE4730"/>
    <w:pPr>
      <w:numPr>
        <w:ilvl w:val="2"/>
      </w:numPr>
      <w:spacing w:before="40"/>
      <w:outlineLvl w:val="2"/>
    </w:pPr>
  </w:style>
  <w:style w:type="paragraph" w:styleId="4">
    <w:name w:val="heading 4"/>
    <w:basedOn w:val="1"/>
    <w:next w:val="a"/>
    <w:link w:val="40"/>
    <w:autoRedefine/>
    <w:uiPriority w:val="9"/>
    <w:unhideWhenUsed/>
    <w:qFormat/>
    <w:rsid w:val="00CE4730"/>
    <w:pPr>
      <w:numPr>
        <w:ilvl w:val="3"/>
      </w:numPr>
      <w:spacing w:before="40"/>
      <w:outlineLvl w:val="3"/>
    </w:pPr>
    <w:rPr>
      <w:iCs/>
    </w:rPr>
  </w:style>
  <w:style w:type="paragraph" w:styleId="5">
    <w:name w:val="heading 5"/>
    <w:basedOn w:val="1"/>
    <w:next w:val="a"/>
    <w:link w:val="50"/>
    <w:autoRedefine/>
    <w:uiPriority w:val="9"/>
    <w:unhideWhenUsed/>
    <w:qFormat/>
    <w:rsid w:val="00CE4730"/>
    <w:pPr>
      <w:numPr>
        <w:ilvl w:val="4"/>
      </w:numPr>
      <w:spacing w:before="40"/>
      <w:outlineLvl w:val="4"/>
    </w:pPr>
  </w:style>
  <w:style w:type="paragraph" w:styleId="6">
    <w:name w:val="heading 6"/>
    <w:basedOn w:val="a"/>
    <w:next w:val="a"/>
    <w:link w:val="60"/>
    <w:uiPriority w:val="9"/>
    <w:unhideWhenUsed/>
    <w:rsid w:val="00CE4730"/>
    <w:pPr>
      <w:keepNext/>
      <w:keepLines/>
      <w:numPr>
        <w:ilvl w:val="5"/>
        <w:numId w:val="35"/>
      </w:numPr>
      <w:spacing w:before="40" w:after="0"/>
      <w:ind w:firstLineChars="0" w:firstLine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rsid w:val="00CE4730"/>
    <w:pPr>
      <w:keepNext/>
      <w:keepLines/>
      <w:numPr>
        <w:ilvl w:val="6"/>
        <w:numId w:val="35"/>
      </w:numPr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rsid w:val="00CE4730"/>
    <w:pPr>
      <w:keepNext/>
      <w:keepLines/>
      <w:numPr>
        <w:ilvl w:val="7"/>
        <w:numId w:val="35"/>
      </w:numPr>
      <w:spacing w:before="40" w:after="0"/>
      <w:ind w:firstLineChars="0" w:firstLine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rsid w:val="00CE473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CE4730"/>
    <w:rPr>
      <w:rFonts w:ascii="黑体" w:eastAsia="黑体" w:hAnsi="黑体" w:cs="黑体"/>
      <w:iCs/>
      <w:color w:val="000000" w:themeColor="text1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4730"/>
    <w:rPr>
      <w:rFonts w:ascii="黑体" w:eastAsia="黑体" w:hAnsi="黑体" w:cs="黑体"/>
      <w:color w:val="000000" w:themeColor="text1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473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4730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47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1"/>
    <w:link w:val="9"/>
    <w:uiPriority w:val="9"/>
    <w:rsid w:val="00CE47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Body Text"/>
    <w:basedOn w:val="a"/>
    <w:link w:val="a5"/>
    <w:rsid w:val="00CE4730"/>
    <w:pPr>
      <w:spacing w:before="180" w:after="180"/>
    </w:pPr>
  </w:style>
  <w:style w:type="character" w:customStyle="1" w:styleId="a5">
    <w:name w:val="正文文本 字符"/>
    <w:basedOn w:val="a1"/>
    <w:link w:val="a4"/>
    <w:rsid w:val="00CE4730"/>
    <w:rPr>
      <w:rFonts w:ascii="宋体" w:eastAsia="宋体" w:hAnsi="宋体" w:cs="宋体"/>
      <w:sz w:val="24"/>
      <w:szCs w:val="24"/>
    </w:rPr>
  </w:style>
  <w:style w:type="paragraph" w:styleId="a6">
    <w:name w:val="footnote text"/>
    <w:basedOn w:val="a"/>
    <w:link w:val="a7"/>
    <w:autoRedefine/>
    <w:uiPriority w:val="9"/>
    <w:unhideWhenUsed/>
    <w:rsid w:val="00CE4730"/>
    <w:pPr>
      <w:spacing w:line="240" w:lineRule="auto"/>
    </w:pPr>
    <w:rPr>
      <w:sz w:val="21"/>
      <w:szCs w:val="21"/>
    </w:rPr>
  </w:style>
  <w:style w:type="character" w:customStyle="1" w:styleId="a7">
    <w:name w:val="脚注文本 字符"/>
    <w:basedOn w:val="a1"/>
    <w:link w:val="a6"/>
    <w:uiPriority w:val="9"/>
    <w:rsid w:val="00CE4730"/>
    <w:rPr>
      <w:rFonts w:ascii="宋体" w:eastAsia="宋体" w:hAnsi="宋体" w:cs="宋体"/>
      <w:sz w:val="21"/>
      <w:szCs w:val="21"/>
    </w:rPr>
  </w:style>
  <w:style w:type="paragraph" w:styleId="a8">
    <w:name w:val="Title"/>
    <w:next w:val="a"/>
    <w:link w:val="a9"/>
    <w:autoRedefine/>
    <w:uiPriority w:val="10"/>
    <w:qFormat/>
    <w:rsid w:val="00CE4730"/>
    <w:pPr>
      <w:spacing w:after="0" w:line="240" w:lineRule="auto"/>
      <w:contextualSpacing/>
      <w:jc w:val="center"/>
    </w:pPr>
    <w:rPr>
      <w:rFonts w:ascii="宋体" w:eastAsia="宋体" w:hAnsi="宋体" w:cs="宋体"/>
      <w:b/>
      <w:bCs/>
      <w:spacing w:val="-10"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CE4730"/>
    <w:rPr>
      <w:rFonts w:ascii="宋体" w:eastAsia="宋体" w:hAnsi="宋体" w:cs="宋体"/>
      <w:b/>
      <w:bCs/>
      <w:spacing w:val="-10"/>
      <w:sz w:val="32"/>
      <w:szCs w:val="32"/>
    </w:rPr>
  </w:style>
  <w:style w:type="paragraph" w:styleId="aa">
    <w:name w:val="Subtitle"/>
    <w:basedOn w:val="a"/>
    <w:next w:val="a"/>
    <w:link w:val="ab"/>
    <w:uiPriority w:val="11"/>
    <w:rsid w:val="00CE4730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b">
    <w:name w:val="副标题 字符"/>
    <w:basedOn w:val="a1"/>
    <w:link w:val="aa"/>
    <w:uiPriority w:val="11"/>
    <w:rsid w:val="00CE4730"/>
    <w:rPr>
      <w:rFonts w:ascii="宋体" w:eastAsia="宋体" w:hAnsi="宋体" w:cs="宋体"/>
      <w:color w:val="5A5A5A" w:themeColor="text1" w:themeTint="A5"/>
      <w:spacing w:val="15"/>
      <w:sz w:val="24"/>
      <w:szCs w:val="24"/>
    </w:rPr>
  </w:style>
  <w:style w:type="paragraph" w:styleId="a0">
    <w:name w:val="No Spacing"/>
    <w:link w:val="ac"/>
    <w:uiPriority w:val="1"/>
    <w:qFormat/>
    <w:rsid w:val="00CE4730"/>
    <w:pPr>
      <w:spacing w:after="0" w:line="240" w:lineRule="auto"/>
    </w:pPr>
  </w:style>
  <w:style w:type="paragraph" w:styleId="TOC">
    <w:name w:val="TOC Heading"/>
    <w:basedOn w:val="1"/>
    <w:next w:val="a"/>
    <w:link w:val="TOC0"/>
    <w:autoRedefine/>
    <w:uiPriority w:val="39"/>
    <w:unhideWhenUsed/>
    <w:qFormat/>
    <w:rsid w:val="00CE4730"/>
    <w:pPr>
      <w:spacing w:line="259" w:lineRule="auto"/>
      <w:outlineLvl w:val="9"/>
    </w:pPr>
    <w:rPr>
      <w:rFonts w:ascii="宋体" w:eastAsia="宋体" w:hAnsi="宋体" w:cs="宋体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E4730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CE4730"/>
    <w:pPr>
      <w:tabs>
        <w:tab w:val="right" w:leader="dot" w:pos="8296"/>
      </w:tabs>
      <w:spacing w:after="100"/>
      <w:ind w:firstLineChars="0" w:firstLine="0"/>
    </w:pPr>
    <w:rPr>
      <w:rFonts w:cs="Times New Roman"/>
      <w:noProof/>
    </w:rPr>
  </w:style>
  <w:style w:type="paragraph" w:styleId="TOC3">
    <w:name w:val="toc 3"/>
    <w:basedOn w:val="a"/>
    <w:next w:val="a"/>
    <w:autoRedefine/>
    <w:uiPriority w:val="39"/>
    <w:unhideWhenUsed/>
    <w:rsid w:val="00CE4730"/>
    <w:pPr>
      <w:spacing w:after="100"/>
      <w:ind w:left="440"/>
    </w:pPr>
    <w:rPr>
      <w:rFonts w:cs="Times New Roman"/>
    </w:rPr>
  </w:style>
  <w:style w:type="paragraph" w:customStyle="1" w:styleId="ad">
    <w:name w:val="摘要"/>
    <w:basedOn w:val="a"/>
    <w:link w:val="ae"/>
    <w:autoRedefine/>
    <w:qFormat/>
    <w:rsid w:val="00CE4730"/>
    <w:pPr>
      <w:ind w:firstLine="480"/>
    </w:pPr>
    <w:rPr>
      <w:rFonts w:ascii="楷体" w:eastAsia="楷体" w:hAnsi="楷体" w:cs="楷体"/>
    </w:rPr>
  </w:style>
  <w:style w:type="paragraph" w:customStyle="1" w:styleId="Abstract">
    <w:name w:val="Abstract"/>
    <w:basedOn w:val="a"/>
    <w:link w:val="Abstract0"/>
    <w:autoRedefine/>
    <w:qFormat/>
    <w:rsid w:val="00CE4730"/>
    <w:pPr>
      <w:ind w:firstLine="440"/>
    </w:pPr>
    <w:rPr>
      <w:rFonts w:ascii="Times New Roman" w:eastAsia="Times New Roman" w:hAnsi="Times New Roman" w:cs="Times New Roman"/>
    </w:rPr>
  </w:style>
  <w:style w:type="character" w:customStyle="1" w:styleId="ae">
    <w:name w:val="摘要 字符"/>
    <w:basedOn w:val="a1"/>
    <w:link w:val="ad"/>
    <w:rsid w:val="00CE4730"/>
    <w:rPr>
      <w:rFonts w:ascii="楷体" w:eastAsia="楷体" w:hAnsi="楷体" w:cs="楷体"/>
      <w:sz w:val="24"/>
      <w:szCs w:val="24"/>
    </w:rPr>
  </w:style>
  <w:style w:type="character" w:styleId="af">
    <w:name w:val="Hyperlink"/>
    <w:basedOn w:val="a1"/>
    <w:uiPriority w:val="99"/>
    <w:unhideWhenUsed/>
    <w:rsid w:val="00CE4730"/>
    <w:rPr>
      <w:color w:val="0563C1" w:themeColor="hyperlink"/>
      <w:u w:val="single"/>
    </w:rPr>
  </w:style>
  <w:style w:type="character" w:customStyle="1" w:styleId="Abstract0">
    <w:name w:val="Abstract 字符"/>
    <w:basedOn w:val="a1"/>
    <w:link w:val="Abstract"/>
    <w:rsid w:val="00CE4730"/>
    <w:rPr>
      <w:rFonts w:ascii="Times New Roman" w:eastAsia="Times New Roman" w:hAnsi="Times New Roman" w:cs="Times New Roman"/>
      <w:sz w:val="24"/>
      <w:szCs w:val="24"/>
    </w:rPr>
  </w:style>
  <w:style w:type="paragraph" w:customStyle="1" w:styleId="af0">
    <w:name w:val="无列表标题"/>
    <w:basedOn w:val="a0"/>
    <w:next w:val="a"/>
    <w:link w:val="af1"/>
    <w:autoRedefine/>
    <w:qFormat/>
    <w:rsid w:val="00CE4730"/>
    <w:rPr>
      <w:rFonts w:ascii="黑体" w:eastAsia="黑体" w:hAnsi="黑体" w:cs="黑体"/>
      <w:sz w:val="28"/>
      <w:szCs w:val="28"/>
    </w:rPr>
  </w:style>
  <w:style w:type="paragraph" w:styleId="af2">
    <w:name w:val="footer"/>
    <w:basedOn w:val="a"/>
    <w:link w:val="af3"/>
    <w:uiPriority w:val="99"/>
    <w:unhideWhenUsed/>
    <w:rsid w:val="00CE4730"/>
    <w:pPr>
      <w:tabs>
        <w:tab w:val="center" w:pos="4680"/>
        <w:tab w:val="right" w:pos="9360"/>
      </w:tabs>
      <w:spacing w:after="0" w:line="240" w:lineRule="auto"/>
      <w:ind w:firstLineChars="0" w:firstLine="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TOC0">
    <w:name w:val="TOC 标题 字符"/>
    <w:basedOn w:val="10"/>
    <w:link w:val="TOC"/>
    <w:uiPriority w:val="39"/>
    <w:rsid w:val="00CE4730"/>
    <w:rPr>
      <w:rFonts w:ascii="宋体" w:eastAsia="宋体" w:hAnsi="宋体" w:cs="宋体"/>
      <w:b/>
      <w:bCs/>
      <w:color w:val="000000" w:themeColor="text1"/>
      <w:sz w:val="32"/>
      <w:szCs w:val="32"/>
    </w:rPr>
  </w:style>
  <w:style w:type="character" w:customStyle="1" w:styleId="ac">
    <w:name w:val="无间隔 字符"/>
    <w:basedOn w:val="a1"/>
    <w:link w:val="a0"/>
    <w:uiPriority w:val="1"/>
    <w:rsid w:val="00CE4730"/>
  </w:style>
  <w:style w:type="character" w:customStyle="1" w:styleId="af1">
    <w:name w:val="无列表标题 字符"/>
    <w:basedOn w:val="ac"/>
    <w:link w:val="af0"/>
    <w:rsid w:val="00CE4730"/>
    <w:rPr>
      <w:rFonts w:ascii="黑体" w:eastAsia="黑体" w:hAnsi="黑体" w:cs="黑体"/>
      <w:sz w:val="28"/>
      <w:szCs w:val="28"/>
    </w:rPr>
  </w:style>
  <w:style w:type="character" w:customStyle="1" w:styleId="af3">
    <w:name w:val="页脚 字符"/>
    <w:basedOn w:val="a1"/>
    <w:link w:val="af2"/>
    <w:uiPriority w:val="99"/>
    <w:rsid w:val="00CE4730"/>
    <w:rPr>
      <w:rFonts w:cs="Times New Roman"/>
    </w:rPr>
  </w:style>
  <w:style w:type="paragraph" w:styleId="af4">
    <w:name w:val="caption"/>
    <w:basedOn w:val="a0"/>
    <w:next w:val="a"/>
    <w:autoRedefine/>
    <w:uiPriority w:val="35"/>
    <w:unhideWhenUsed/>
    <w:rsid w:val="00CE4730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674913"/>
    <w:rPr>
      <w:vertAlign w:val="superscript"/>
    </w:rPr>
  </w:style>
  <w:style w:type="paragraph" w:styleId="af6">
    <w:name w:val="table of figures"/>
    <w:basedOn w:val="a"/>
    <w:next w:val="a"/>
    <w:autoRedefine/>
    <w:uiPriority w:val="99"/>
    <w:unhideWhenUsed/>
    <w:rsid w:val="00CE4730"/>
    <w:pPr>
      <w:tabs>
        <w:tab w:val="right" w:leader="dot" w:pos="8296"/>
      </w:tabs>
      <w:ind w:firstLineChars="0" w:firstLine="0"/>
    </w:pPr>
    <w:rPr>
      <w:noProof/>
    </w:rPr>
  </w:style>
  <w:style w:type="paragraph" w:customStyle="1" w:styleId="af7">
    <w:name w:val="参考文献"/>
    <w:basedOn w:val="a0"/>
    <w:link w:val="af8"/>
    <w:autoRedefine/>
    <w:qFormat/>
    <w:rsid w:val="00CE4730"/>
    <w:rPr>
      <w:rFonts w:ascii="Times New Roman" w:eastAsia="宋体" w:hAnsi="Times New Roman" w:cs="宋体"/>
      <w:sz w:val="24"/>
      <w:szCs w:val="24"/>
    </w:rPr>
  </w:style>
  <w:style w:type="paragraph" w:styleId="af9">
    <w:name w:val="Bibliography"/>
    <w:basedOn w:val="a"/>
    <w:next w:val="a"/>
    <w:autoRedefine/>
    <w:unhideWhenUsed/>
    <w:rsid w:val="00CE4730"/>
    <w:pPr>
      <w:spacing w:after="0" w:line="240" w:lineRule="auto"/>
      <w:ind w:firstLineChars="0" w:firstLine="0"/>
    </w:pPr>
  </w:style>
  <w:style w:type="character" w:customStyle="1" w:styleId="af8">
    <w:name w:val="参考文献 字符"/>
    <w:basedOn w:val="ac"/>
    <w:link w:val="af7"/>
    <w:rsid w:val="00CE4730"/>
    <w:rPr>
      <w:rFonts w:ascii="Times New Roman" w:eastAsia="宋体" w:hAnsi="Times New Roman" w:cs="宋体"/>
      <w:sz w:val="24"/>
      <w:szCs w:val="24"/>
    </w:rPr>
  </w:style>
  <w:style w:type="paragraph" w:styleId="afa">
    <w:name w:val="List Paragraph"/>
    <w:basedOn w:val="a"/>
    <w:uiPriority w:val="34"/>
    <w:rsid w:val="00583E64"/>
    <w:pPr>
      <w:ind w:firstLine="420"/>
    </w:pPr>
  </w:style>
  <w:style w:type="table" w:styleId="afb">
    <w:name w:val="Table Grid"/>
    <w:basedOn w:val="a2"/>
    <w:uiPriority w:val="39"/>
    <w:rsid w:val="0058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1"/>
    <w:uiPriority w:val="99"/>
    <w:semiHidden/>
    <w:unhideWhenUsed/>
    <w:rsid w:val="008F30DA"/>
    <w:rPr>
      <w:vertAlign w:val="superscript"/>
    </w:rPr>
  </w:style>
  <w:style w:type="character" w:styleId="afd">
    <w:name w:val="Unresolved Mention"/>
    <w:basedOn w:val="a1"/>
    <w:uiPriority w:val="99"/>
    <w:semiHidden/>
    <w:unhideWhenUsed/>
    <w:rsid w:val="005F79AE"/>
    <w:rPr>
      <w:color w:val="605E5C"/>
      <w:shd w:val="clear" w:color="auto" w:fill="E1DFDD"/>
    </w:rPr>
  </w:style>
  <w:style w:type="paragraph" w:styleId="afe">
    <w:name w:val="Balloon Text"/>
    <w:basedOn w:val="a"/>
    <w:link w:val="aff"/>
    <w:uiPriority w:val="99"/>
    <w:semiHidden/>
    <w:unhideWhenUsed/>
    <w:rsid w:val="004743C0"/>
    <w:pPr>
      <w:spacing w:after="0" w:line="240" w:lineRule="auto"/>
    </w:pPr>
    <w:rPr>
      <w:sz w:val="18"/>
      <w:szCs w:val="18"/>
    </w:rPr>
  </w:style>
  <w:style w:type="character" w:customStyle="1" w:styleId="aff">
    <w:name w:val="批注框文本 字符"/>
    <w:basedOn w:val="a1"/>
    <w:link w:val="afe"/>
    <w:uiPriority w:val="99"/>
    <w:semiHidden/>
    <w:rsid w:val="004743C0"/>
    <w:rPr>
      <w:rFonts w:ascii="宋体" w:eastAsia="宋体" w:hAnsi="宋体" w:cs="宋体"/>
      <w:sz w:val="18"/>
      <w:szCs w:val="18"/>
    </w:rPr>
  </w:style>
  <w:style w:type="paragraph" w:customStyle="1" w:styleId="aff0">
    <w:name w:val="参考文献&amp;致谢标题"/>
    <w:basedOn w:val="af0"/>
    <w:link w:val="aff1"/>
    <w:qFormat/>
    <w:rsid w:val="00CE4730"/>
    <w:pPr>
      <w:jc w:val="center"/>
      <w:outlineLvl w:val="0"/>
    </w:pPr>
  </w:style>
  <w:style w:type="character" w:customStyle="1" w:styleId="aff1">
    <w:name w:val="参考文献&amp;致谢标题 字符"/>
    <w:basedOn w:val="af1"/>
    <w:link w:val="aff0"/>
    <w:rsid w:val="00CE4730"/>
    <w:rPr>
      <w:rFonts w:ascii="黑体" w:eastAsia="黑体" w:hAnsi="黑体" w:cs="黑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dealclover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JU-Thesis-Word\&#21335;&#20140;&#22823;&#23398;&#26412;&#31185;&#27605;&#19994;&#35770;&#25991;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B45C6-2498-4C0E-B9B7-08AC5AF0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南京大学本科毕业论文word模板.dotx</Template>
  <TotalTime>109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Ronghao Cui</dc:creator>
  <cp:keywords/>
  <dc:description/>
  <cp:lastModifiedBy>Cui Ronghao</cp:lastModifiedBy>
  <cp:revision>21</cp:revision>
  <cp:lastPrinted>2020-04-17T09:03:00Z</cp:lastPrinted>
  <dcterms:created xsi:type="dcterms:W3CDTF">2020-04-15T00:21:00Z</dcterms:created>
  <dcterms:modified xsi:type="dcterms:W3CDTF">2020-04-17T09:03:00Z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id="HtKkp5ow"/&gt;&lt;style id="http://www.zotero.org/styles/chinese-gb7714-2005-numeric" hasBibliography="1" bibliographyStyleHasBeenSet="1"/&gt;&lt;prefs&gt;&lt;pref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